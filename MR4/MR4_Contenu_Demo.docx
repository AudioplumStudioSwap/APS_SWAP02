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b/>
          <w:bCs/>
          <w:color w:val="FFFFFF" w:themeColor="background1"/>
          <w:sz w:val="22"/>
          <w:szCs w:val="22"/>
        </w:rPr>
        <w:id w:val="-291748833"/>
        <w:docPartObj>
          <w:docPartGallery w:val="Cover Pages"/>
          <w:docPartUnique/>
        </w:docPartObj>
      </w:sdtPr>
      <w:sdtEndPr>
        <w:rPr>
          <w:rFonts w:eastAsia="Gungsuh"/>
        </w:rPr>
      </w:sdtEndPr>
      <w:sdtContent>
        <w:p w:rsidR="00673015" w:rsidRDefault="009E3602" w:rsidP="008A4002">
          <w:r>
            <w:rPr>
              <w:noProof/>
              <w:lang w:val="en-US"/>
            </w:rPr>
            <mc:AlternateContent>
              <mc:Choice Requires="wps">
                <w:drawing>
                  <wp:anchor distT="0" distB="0" distL="114300" distR="114300" simplePos="0" relativeHeight="251660287" behindDoc="0" locked="0" layoutInCell="1" allowOverlap="1" wp14:anchorId="69A65940" wp14:editId="2DBADB85">
                    <wp:simplePos x="0" y="0"/>
                    <wp:positionH relativeFrom="column">
                      <wp:posOffset>-281940</wp:posOffset>
                    </wp:positionH>
                    <wp:positionV relativeFrom="paragraph">
                      <wp:posOffset>-428625</wp:posOffset>
                    </wp:positionV>
                    <wp:extent cx="3600000" cy="3600000"/>
                    <wp:effectExtent l="0" t="0" r="19685" b="19685"/>
                    <wp:wrapNone/>
                    <wp:docPr id="26" name="Ellipse 26"/>
                    <wp:cNvGraphicFramePr/>
                    <a:graphic xmlns:a="http://schemas.openxmlformats.org/drawingml/2006/main">
                      <a:graphicData uri="http://schemas.microsoft.com/office/word/2010/wordprocessingShape">
                        <wps:wsp>
                          <wps:cNvSpPr/>
                          <wps:spPr>
                            <a:xfrm>
                              <a:off x="0" y="0"/>
                              <a:ext cx="3600000" cy="36000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6" o:spid="_x0000_s1026" style="position:absolute;margin-left:-22.2pt;margin-top:-33.75pt;width:283.45pt;height:283.45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" fillcolor="black [3200]" strokecolor="black [1600]" strokeweight="2pt"/>
                </w:pict>
              </mc:Fallback>
            </mc:AlternateContent>
          </w:r>
        </w:p>
        <w:p w:rsidR="003B4D2C" w:rsidRDefault="00D93555" w:rsidP="008A4002">
          <w:pPr>
            <w:rPr>
              <w:rFonts w:eastAsia="Gungsuh"/>
            </w:rPr>
          </w:pPr>
          <w:r>
            <w:rPr>
              <w:noProof/>
              <w:lang w:val="en-US"/>
            </w:rPr>
            <mc:AlternateContent>
              <mc:Choice Requires="wps">
                <w:drawing>
                  <wp:anchor distT="0" distB="0" distL="114300" distR="114300" simplePos="0" relativeHeight="251675648" behindDoc="0" locked="0" layoutInCell="1" allowOverlap="1" wp14:anchorId="74844D0A" wp14:editId="128C5CAA">
                    <wp:simplePos x="0" y="0"/>
                    <wp:positionH relativeFrom="column">
                      <wp:posOffset>-3160395</wp:posOffset>
                    </wp:positionH>
                    <wp:positionV relativeFrom="paragraph">
                      <wp:posOffset>1406525</wp:posOffset>
                    </wp:positionV>
                    <wp:extent cx="2981960" cy="0"/>
                    <wp:effectExtent l="57150" t="38100" r="46990" b="95250"/>
                    <wp:wrapNone/>
                    <wp:docPr id="27" name="Connecteur droit 27"/>
                    <wp:cNvGraphicFramePr/>
                    <a:graphic xmlns:a="http://schemas.openxmlformats.org/drawingml/2006/main">
                      <a:graphicData uri="http://schemas.microsoft.com/office/word/2010/wordprocessingShape">
                        <wps:wsp>
                          <wps:cNvCnPr/>
                          <wps:spPr>
                            <a:xfrm>
                              <a:off x="0" y="0"/>
                              <a:ext cx="298196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id="Connecteur droit 27"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8.85pt,110.75pt" to="-14.05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" strokecolor="#ac0404 [3204]" strokeweight="3pt">
                    <v:shadow on="t" color="black" opacity="22937f" origin=",.5" offset="0,.63889mm"/>
                  </v:line>
                </w:pict>
              </mc:Fallback>
            </mc:AlternateContent>
          </w:r>
          <w:r>
            <w:rPr>
              <w:noProof/>
              <w:lang w:val="en-US"/>
            </w:rPr>
            <mc:AlternateContent>
              <mc:Choice Requires="wps">
                <w:drawing>
                  <wp:anchor distT="0" distB="0" distL="114300" distR="114300" simplePos="0" relativeHeight="251677696" behindDoc="0" locked="0" layoutInCell="1" allowOverlap="1" wp14:anchorId="2DCBAC1E" wp14:editId="7996C3E0">
                    <wp:simplePos x="0" y="0"/>
                    <wp:positionH relativeFrom="column">
                      <wp:posOffset>-3160726</wp:posOffset>
                    </wp:positionH>
                    <wp:positionV relativeFrom="paragraph">
                      <wp:posOffset>1545590</wp:posOffset>
                    </wp:positionV>
                    <wp:extent cx="2981960" cy="714375"/>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981960"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3555" w:rsidRPr="00D93555" w:rsidRDefault="008E7B32" w:rsidP="00D93555">
                                <w:pPr>
                                  <w:jc w:val="center"/>
                                  <w:rPr>
                                    <w:b/>
                                    <w:i/>
                                    <w:color w:val="AC0404" w:themeColor="accent1"/>
                                    <w:sz w:val="32"/>
                                  </w:rPr>
                                </w:pPr>
                                <w:r>
                                  <w:rPr>
                                    <w:b/>
                                    <w:i/>
                                    <w:color w:val="AC0404" w:themeColor="accent1"/>
                                    <w:sz w:val="32"/>
                                  </w:rPr>
                                  <w:t>La d</w:t>
                                </w:r>
                                <w:r w:rsidR="004860C5">
                                  <w:rPr>
                                    <w:b/>
                                    <w:i/>
                                    <w:color w:val="AC0404" w:themeColor="accent1"/>
                                    <w:sz w:val="32"/>
                                  </w:rPr>
                                  <w:t>émo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Zone de texte 22" o:spid="_x0000_s1026" type="#_x0000_t202" style="position:absolute;left:0;text-align:left;margin-left:-248.9pt;margin-top:121.7pt;width:234.8pt;height:56.2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" filled="f" stroked="f" strokeweight=".5pt">
                    <v:textbox>
                      <w:txbxContent>
                        <w:p w:rsidR="00D93555" w:rsidRPr="00D93555" w:rsidRDefault="008E7B32" w:rsidP="00D93555">
                          <w:pPr>
                            <w:jc w:val="center"/>
                            <w:rPr>
                              <w:b/>
                              <w:i/>
                              <w:color w:val="AC0404" w:themeColor="accent1"/>
                              <w:sz w:val="32"/>
                            </w:rPr>
                          </w:pPr>
                          <w:r>
                            <w:rPr>
                              <w:b/>
                              <w:i/>
                              <w:color w:val="AC0404" w:themeColor="accent1"/>
                              <w:sz w:val="32"/>
                            </w:rPr>
                            <w:t>La d</w:t>
                          </w:r>
                          <w:r w:rsidR="004860C5">
                            <w:rPr>
                              <w:b/>
                              <w:i/>
                              <w:color w:val="AC0404" w:themeColor="accent1"/>
                              <w:sz w:val="32"/>
                            </w:rPr>
                            <w:t>émo</w:t>
                          </w:r>
                        </w:p>
                      </w:txbxContent>
                    </v:textbox>
                  </v:shape>
                </w:pict>
              </mc:Fallback>
            </mc:AlternateContent>
          </w:r>
          <w:r>
            <w:rPr>
              <w:noProof/>
              <w:lang w:val="en-US"/>
            </w:rPr>
            <mc:AlternateContent>
              <mc:Choice Requires="wps">
                <w:drawing>
                  <wp:anchor distT="0" distB="0" distL="114300" distR="114300" simplePos="0" relativeHeight="251661312" behindDoc="0" locked="0" layoutInCell="1" allowOverlap="1" wp14:anchorId="27E5656F" wp14:editId="26710CF2">
                    <wp:simplePos x="0" y="0"/>
                    <wp:positionH relativeFrom="page">
                      <wp:posOffset>894080</wp:posOffset>
                    </wp:positionH>
                    <wp:positionV relativeFrom="page">
                      <wp:posOffset>1447800</wp:posOffset>
                    </wp:positionV>
                    <wp:extent cx="3086100" cy="110490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3086100" cy="1104900"/>
                            </a:xfrm>
                            <a:prstGeom prst="rect">
                              <a:avLst/>
                            </a:prstGeom>
                            <a:noFill/>
                            <a:ln w="6350">
                              <a:noFill/>
                            </a:ln>
                            <a:effectLst/>
                          </wps:spPr>
                          <wps:txbx>
                            <w:txbxContent>
                              <w:p w:rsidR="009E3602" w:rsidRPr="009E3602" w:rsidRDefault="004860C5" w:rsidP="009E454D">
                                <w:pPr>
                                  <w:spacing w:after="120" w:line="240" w:lineRule="auto"/>
                                  <w:jc w:val="center"/>
                                  <w:rPr>
                                    <w:rFonts w:asciiTheme="majorHAnsi" w:hAnsiTheme="majorHAnsi"/>
                                    <w:color w:val="AC0404" w:themeColor="accent1"/>
                                    <w:sz w:val="2"/>
                                    <w:szCs w:val="72"/>
                                  </w:rPr>
                                </w:pPr>
                                <w:r>
                                  <w:rPr>
                                    <w:rFonts w:asciiTheme="majorHAnsi" w:hAnsiTheme="majorHAnsi"/>
                                    <w:color w:val="FFFFFF" w:themeColor="background1"/>
                                    <w:sz w:val="72"/>
                                    <w:szCs w:val="72"/>
                                  </w:rPr>
                                  <w:t>Moto Racer 4</w:t>
                                </w:r>
                              </w:p>
                              <w:p w:rsidR="00857F20" w:rsidRPr="0042775F" w:rsidRDefault="00857F20" w:rsidP="0042775F">
                                <w:pPr>
                                  <w:spacing w:after="120" w:line="240" w:lineRule="auto"/>
                                  <w:jc w:val="center"/>
                                  <w:rPr>
                                    <w:rFonts w:asciiTheme="majorHAnsi" w:hAnsiTheme="majorHAnsi"/>
                                    <w:color w:val="FFFFFF" w:themeColor="background1"/>
                                    <w:sz w:val="4"/>
                                    <w:szCs w:val="32"/>
                                  </w:rPr>
                                </w:pPr>
                              </w:p>
                            </w:txbxContent>
                          </wps:txbx>
                          <wps:bodyPr rot="0" spcFirstLastPara="0" vertOverflow="overflow" horzOverflow="overflow" vert="horz" wrap="square" lIns="91440" tIns="36000" rIns="91440" bIns="3600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39" o:spid="_x0000_s1027" type="#_x0000_t202" style="position:absolute;left:0;text-align:left;margin-left:70.4pt;margin-top:114pt;width:243pt;height:87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" filled="f" stroked="f" strokeweight=".5pt">
                    <v:textbox inset=",1mm,,1mm">
                      <w:txbxContent>
                        <w:p w:rsidR="009E3602" w:rsidRPr="009E3602" w:rsidRDefault="004860C5" w:rsidP="009E454D">
                          <w:pPr>
                            <w:spacing w:after="120" w:line="240" w:lineRule="auto"/>
                            <w:jc w:val="center"/>
                            <w:rPr>
                              <w:rFonts w:asciiTheme="majorHAnsi" w:hAnsiTheme="majorHAnsi"/>
                              <w:color w:val="AC0404" w:themeColor="accent1"/>
                              <w:sz w:val="2"/>
                              <w:szCs w:val="72"/>
                            </w:rPr>
                          </w:pPr>
                          <w:r>
                            <w:rPr>
                              <w:rFonts w:asciiTheme="majorHAnsi" w:hAnsiTheme="majorHAnsi"/>
                              <w:color w:val="FFFFFF" w:themeColor="background1"/>
                              <w:sz w:val="72"/>
                              <w:szCs w:val="72"/>
                            </w:rPr>
                            <w:t>Moto Racer 4</w:t>
                          </w:r>
                        </w:p>
                        <w:p w:rsidR="00857F20" w:rsidRPr="0042775F" w:rsidRDefault="00857F20" w:rsidP="0042775F">
                          <w:pPr>
                            <w:spacing w:after="120" w:line="240" w:lineRule="auto"/>
                            <w:jc w:val="center"/>
                            <w:rPr>
                              <w:rFonts w:asciiTheme="majorHAnsi" w:hAnsiTheme="majorHAnsi"/>
                              <w:color w:val="FFFFFF" w:themeColor="background1"/>
                              <w:sz w:val="4"/>
                              <w:szCs w:val="32"/>
                            </w:rPr>
                          </w:pPr>
                        </w:p>
                      </w:txbxContent>
                    </v:textbox>
                    <w10:wrap type="square" anchorx="page" anchory="page"/>
                  </v:shape>
                </w:pict>
              </mc:Fallback>
            </mc:AlternateContent>
          </w:r>
          <w:r w:rsidR="00673015">
            <w:rPr>
              <w:rFonts w:eastAsia="Gungsuh"/>
            </w:rPr>
            <w:br w:type="page"/>
          </w:r>
        </w:p>
      </w:sdtContent>
    </w:sdt>
    <w:p w:rsidR="004B3F6C" w:rsidRDefault="00036371" w:rsidP="00036371">
      <w:pPr>
        <w:pStyle w:val="Titre1"/>
      </w:pPr>
      <w:r>
        <w:lastRenderedPageBreak/>
        <w:t>Introduction</w:t>
      </w:r>
    </w:p>
    <w:p w:rsidR="00036371" w:rsidRDefault="00036371" w:rsidP="00036371">
      <w:r>
        <w:t>Ce document résume de manière exhaustive le contenu de la démo de MotoRacer4 qui sera livrée fin juillet</w:t>
      </w:r>
      <w:r w:rsidR="00606BE0">
        <w:t xml:space="preserve"> 2015</w:t>
      </w:r>
      <w:r>
        <w:t xml:space="preserve"> à Anuman.</w:t>
      </w:r>
    </w:p>
    <w:p w:rsidR="002F7BE3" w:rsidRDefault="002F7BE3" w:rsidP="00036371"/>
    <w:p w:rsidR="00606BE0" w:rsidRDefault="00606BE0" w:rsidP="00B25378">
      <w:pPr>
        <w:pStyle w:val="Titre6"/>
      </w:pPr>
      <w:r w:rsidRPr="00852D05">
        <w:t>Plateforme</w:t>
      </w:r>
    </w:p>
    <w:p w:rsidR="00606BE0" w:rsidRDefault="00606BE0" w:rsidP="00036371">
      <w:r>
        <w:t xml:space="preserve">La démo tourne sur </w:t>
      </w:r>
      <w:r w:rsidRPr="00E45E47">
        <w:rPr>
          <w:b/>
        </w:rPr>
        <w:t>PC exclusivement</w:t>
      </w:r>
      <w:r w:rsidR="001017C8">
        <w:rPr>
          <w:b/>
        </w:rPr>
        <w:t>,</w:t>
      </w:r>
      <w:r w:rsidR="001017C8">
        <w:t xml:space="preserve"> elle est développée sur le moteur </w:t>
      </w:r>
      <w:r w:rsidR="001017C8" w:rsidRPr="001017C8">
        <w:rPr>
          <w:b/>
        </w:rPr>
        <w:t>UE4</w:t>
      </w:r>
      <w:r>
        <w:t>. Au vu de la qualité graphique à atteindre (et de l’objectif des 60fps) le PC devra être</w:t>
      </w:r>
      <w:r w:rsidR="00E45E47">
        <w:t xml:space="preserve"> puissant (CPU) et</w:t>
      </w:r>
      <w:r>
        <w:t xml:space="preserve"> équipé d’une</w:t>
      </w:r>
      <w:r w:rsidR="00E35E80">
        <w:t xml:space="preserve"> très</w:t>
      </w:r>
      <w:r>
        <w:t xml:space="preserve"> bonne carte graphique</w:t>
      </w:r>
      <w:r w:rsidR="000D687B">
        <w:t xml:space="preserve"> </w:t>
      </w:r>
      <w:r w:rsidR="00E45E47">
        <w:t>(GPU</w:t>
      </w:r>
      <w:r w:rsidR="000D687B">
        <w:t>, liste de cartes à venir</w:t>
      </w:r>
      <w:r w:rsidR="00E45E47">
        <w:t>)</w:t>
      </w:r>
      <w:r w:rsidR="000D687B">
        <w:t>.</w:t>
      </w:r>
    </w:p>
    <w:p w:rsidR="000E0C8A" w:rsidRPr="009B5C2D" w:rsidRDefault="000E0C8A" w:rsidP="00036371">
      <w:pPr>
        <w:rPr>
          <w:b/>
        </w:rPr>
      </w:pPr>
      <w:r w:rsidRPr="009B5C2D">
        <w:rPr>
          <w:b/>
        </w:rPr>
        <w:t xml:space="preserve">La démo ne propose pas de mode Multijoueur. </w:t>
      </w:r>
    </w:p>
    <w:p w:rsidR="00393E41" w:rsidRDefault="00E35E80" w:rsidP="00B25378">
      <w:pPr>
        <w:pStyle w:val="Titre6"/>
      </w:pPr>
      <w:r>
        <w:t>Contrôles</w:t>
      </w:r>
    </w:p>
    <w:p w:rsidR="005732D0" w:rsidRDefault="00D565EB" w:rsidP="005732D0">
      <w:r>
        <w:t>Pour la meilleure expérience possible l</w:t>
      </w:r>
      <w:r w:rsidR="00E35E80">
        <w:t>a démo se joue au pad, Xbox360 (</w:t>
      </w:r>
      <w:r w:rsidR="00DD4349">
        <w:t>filaire</w:t>
      </w:r>
      <w:r w:rsidR="00E35E80">
        <w:t>) ou XboxOne.</w:t>
      </w:r>
      <w:r w:rsidR="00526915">
        <w:t xml:space="preserve"> </w:t>
      </w:r>
      <w:r w:rsidR="005732D0">
        <w:t>La démo peut se jouer également au clavier.</w:t>
      </w:r>
    </w:p>
    <w:p w:rsidR="00E35E80" w:rsidRDefault="00616868" w:rsidP="00E35E80">
      <w:r>
        <w:t xml:space="preserve">Les motos sont en mode « boite de </w:t>
      </w:r>
      <w:r w:rsidR="00526915">
        <w:t>vitesse automatique »</w:t>
      </w:r>
      <w:r w:rsidR="00BF1EF1">
        <w:t xml:space="preserve"> (pas de vitesse manuelle)</w:t>
      </w:r>
      <w:r w:rsidR="00526915">
        <w:t>.</w:t>
      </w:r>
    </w:p>
    <w:p w:rsidR="00C05CBB" w:rsidRDefault="00C05CBB" w:rsidP="00C05CBB">
      <w:pPr>
        <w:pStyle w:val="Titre6"/>
      </w:pPr>
      <w:r>
        <w:t>Rendu</w:t>
      </w:r>
      <w:r w:rsidR="00BA3711">
        <w:t xml:space="preserve"> graphique</w:t>
      </w:r>
    </w:p>
    <w:p w:rsidR="00C05CBB" w:rsidRDefault="00806A99" w:rsidP="00C05CBB">
      <w:r>
        <w:t>Le rendu se veut moderne et propose une gamme d’effets visuels</w:t>
      </w:r>
      <w:r w:rsidR="002F7BE3">
        <w:t xml:space="preserve"> variés</w:t>
      </w:r>
      <w:r>
        <w:t>, liés ou non au gameplay.</w:t>
      </w:r>
    </w:p>
    <w:p w:rsidR="00806A99" w:rsidRDefault="00806A99" w:rsidP="00806A99">
      <w:pPr>
        <w:pStyle w:val="Paragraphedeliste"/>
        <w:numPr>
          <w:ilvl w:val="0"/>
          <w:numId w:val="40"/>
        </w:numPr>
      </w:pPr>
      <w:r>
        <w:t>Particules (projections, fumées, poussières…)</w:t>
      </w:r>
    </w:p>
    <w:p w:rsidR="00806A99" w:rsidRDefault="00806A99" w:rsidP="00806A99">
      <w:pPr>
        <w:pStyle w:val="Paragraphedeliste"/>
        <w:numPr>
          <w:ilvl w:val="0"/>
          <w:numId w:val="40"/>
        </w:numPr>
      </w:pPr>
      <w:r>
        <w:t>PostFX (DOF, blur, étalonnage de l’image)</w:t>
      </w:r>
    </w:p>
    <w:p w:rsidR="00806A99" w:rsidRDefault="00806A99" w:rsidP="00806A99">
      <w:pPr>
        <w:pStyle w:val="Paragraphedeliste"/>
        <w:numPr>
          <w:ilvl w:val="0"/>
          <w:numId w:val="40"/>
        </w:numPr>
      </w:pPr>
      <w:r>
        <w:t>Transformation du terrain (« sillon</w:t>
      </w:r>
      <w:r w:rsidR="00557295">
        <w:t>s</w:t>
      </w:r>
      <w:r>
        <w:t> » en mode cross)</w:t>
      </w:r>
    </w:p>
    <w:p w:rsidR="00BA3711" w:rsidRDefault="00BA3711" w:rsidP="00BA3711">
      <w:pPr>
        <w:pStyle w:val="Titre6"/>
      </w:pPr>
      <w:r>
        <w:t>Rendu sonore</w:t>
      </w:r>
    </w:p>
    <w:p w:rsidR="00BA3711" w:rsidRDefault="00B271A4" w:rsidP="00BA3711">
      <w:r>
        <w:t>Le rendu sonore des motos est réaliste (</w:t>
      </w:r>
      <w:r w:rsidR="00066D4F">
        <w:t>changement de rapport</w:t>
      </w:r>
      <w:r>
        <w:t>, accélération, freinage). La course est accompagnée d’une musique (menu et course).</w:t>
      </w:r>
    </w:p>
    <w:p w:rsidR="002F7BE3" w:rsidRPr="00BA3711" w:rsidRDefault="002F7BE3" w:rsidP="00BA3711"/>
    <w:p w:rsidR="00E35E80" w:rsidRDefault="00B037FD" w:rsidP="00E35E80">
      <w:pPr>
        <w:pStyle w:val="Titre1"/>
      </w:pPr>
      <w:r>
        <w:t>Contenu de la démo</w:t>
      </w:r>
    </w:p>
    <w:p w:rsidR="00B037FD" w:rsidRDefault="00B037FD" w:rsidP="00B25378">
      <w:pPr>
        <w:pStyle w:val="Titre6"/>
      </w:pPr>
      <w:r>
        <w:t>Les motos</w:t>
      </w:r>
    </w:p>
    <w:p w:rsidR="00B037FD" w:rsidRDefault="007E159C" w:rsidP="00B037FD">
      <w:r>
        <w:t>Deux motos sont présentes dans la démo</w:t>
      </w:r>
      <w:r w:rsidR="00794ADD">
        <w:t> :</w:t>
      </w:r>
    </w:p>
    <w:p w:rsidR="00794ADD" w:rsidRDefault="00794ADD" w:rsidP="00794ADD">
      <w:pPr>
        <w:pStyle w:val="Paragraphedeliste"/>
        <w:numPr>
          <w:ilvl w:val="0"/>
          <w:numId w:val="37"/>
        </w:numPr>
      </w:pPr>
      <w:r>
        <w:t xml:space="preserve">Une moto sportive de type </w:t>
      </w:r>
      <w:r w:rsidR="007231CB">
        <w:t>Moto</w:t>
      </w:r>
      <w:r>
        <w:t>GP</w:t>
      </w:r>
    </w:p>
    <w:p w:rsidR="00794ADD" w:rsidRDefault="00794ADD" w:rsidP="00794ADD">
      <w:pPr>
        <w:pStyle w:val="Paragraphedeliste"/>
        <w:numPr>
          <w:ilvl w:val="0"/>
          <w:numId w:val="37"/>
        </w:numPr>
      </w:pPr>
      <w:r>
        <w:t>Une moto</w:t>
      </w:r>
      <w:r w:rsidR="00852D05">
        <w:t xml:space="preserve"> de </w:t>
      </w:r>
      <w:r w:rsidR="00484D98">
        <w:t>C</w:t>
      </w:r>
      <w:r>
        <w:t>ross</w:t>
      </w:r>
      <w:r w:rsidR="00852D05">
        <w:t xml:space="preserve"> (type MX)</w:t>
      </w:r>
    </w:p>
    <w:p w:rsidR="0009091B" w:rsidRDefault="0009091B" w:rsidP="0009091B">
      <w:r>
        <w:t xml:space="preserve">Les </w:t>
      </w:r>
      <w:r w:rsidR="007C22AA">
        <w:t>motos s</w:t>
      </w:r>
      <w:r>
        <w:t xml:space="preserve">ont de couleurs différentes pour </w:t>
      </w:r>
      <w:r w:rsidR="00FE45AD">
        <w:t>chaque concurrent.</w:t>
      </w:r>
      <w:r>
        <w:t xml:space="preserve"> </w:t>
      </w:r>
    </w:p>
    <w:p w:rsidR="002F7BE3" w:rsidRDefault="002F7BE3">
      <w:pPr>
        <w:jc w:val="left"/>
      </w:pPr>
      <w:r>
        <w:br w:type="page"/>
      </w:r>
    </w:p>
    <w:p w:rsidR="00B037FD" w:rsidRDefault="00F93774" w:rsidP="00B25378">
      <w:pPr>
        <w:pStyle w:val="Titre6"/>
      </w:pPr>
      <w:r>
        <w:lastRenderedPageBreak/>
        <w:t>P</w:t>
      </w:r>
      <w:r w:rsidR="00B037FD">
        <w:t>ilote</w:t>
      </w:r>
      <w:r>
        <w:t>s</w:t>
      </w:r>
      <w:r w:rsidR="00DF5A37">
        <w:t xml:space="preserve"> </w:t>
      </w:r>
    </w:p>
    <w:p w:rsidR="00E45E47" w:rsidRDefault="00DF5A37" w:rsidP="00E45E47">
      <w:r>
        <w:t>Un gabarit</w:t>
      </w:r>
      <w:r w:rsidR="00A2436E">
        <w:t xml:space="preserve"> unique de pilote homme</w:t>
      </w:r>
      <w:r w:rsidR="002F40DB">
        <w:t xml:space="preserve"> est créé</w:t>
      </w:r>
      <w:r w:rsidR="00A2436E">
        <w:t>,</w:t>
      </w:r>
      <w:r w:rsidR="003E06C0">
        <w:t xml:space="preserve"> il est utilisé pour tous les concurrents. C</w:t>
      </w:r>
      <w:r w:rsidR="00A2436E">
        <w:t xml:space="preserve">e </w:t>
      </w:r>
      <w:r>
        <w:t>gabarit est util</w:t>
      </w:r>
      <w:r w:rsidR="00A2436E">
        <w:t>isé pour le MotoGP et le Cross</w:t>
      </w:r>
      <w:r w:rsidR="002F40DB">
        <w:t xml:space="preserve"> (</w:t>
      </w:r>
      <w:r w:rsidR="00EC3997">
        <w:t>La tenue est différente</w:t>
      </w:r>
      <w:r w:rsidR="002F40DB">
        <w:t xml:space="preserve"> en MotoGP et en Cross). </w:t>
      </w:r>
    </w:p>
    <w:p w:rsidR="00FE6B1D" w:rsidRDefault="00297411">
      <w:pPr>
        <w:jc w:val="left"/>
      </w:pPr>
      <w:r>
        <w:rPr>
          <w:noProof/>
          <w:lang w:val="en-US"/>
        </w:rPr>
        <w:drawing>
          <wp:anchor distT="0" distB="0" distL="114300" distR="114300" simplePos="0" relativeHeight="251682816" behindDoc="0" locked="0" layoutInCell="1" allowOverlap="1">
            <wp:simplePos x="0" y="0"/>
            <wp:positionH relativeFrom="column">
              <wp:posOffset>232410</wp:posOffset>
            </wp:positionH>
            <wp:positionV relativeFrom="paragraph">
              <wp:posOffset>85395</wp:posOffset>
            </wp:positionV>
            <wp:extent cx="5193792" cy="3101609"/>
            <wp:effectExtent l="0" t="0" r="6985" b="3810"/>
            <wp:wrapNone/>
            <wp:docPr id="6" name="Image 6" descr="P:\panieres\Nicolas Dejeans\Moto\MR4_Pilot_design_Light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panieres\Nicolas Dejeans\Moto\MR4_Pilot_design_Light_.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3792" cy="3101609"/>
                    </a:xfrm>
                    <a:prstGeom prst="rect">
                      <a:avLst/>
                    </a:prstGeom>
                    <a:noFill/>
                    <a:ln>
                      <a:noFill/>
                    </a:ln>
                  </pic:spPr>
                </pic:pic>
              </a:graphicData>
            </a:graphic>
            <wp14:sizeRelH relativeFrom="page">
              <wp14:pctWidth>0</wp14:pctWidth>
            </wp14:sizeRelH>
            <wp14:sizeRelV relativeFrom="page">
              <wp14:pctHeight>0</wp14:pctHeight>
            </wp14:sizeRelV>
          </wp:anchor>
        </w:drawing>
      </w:r>
      <w:r w:rsidR="00FE6B1D">
        <w:br w:type="page"/>
      </w:r>
    </w:p>
    <w:p w:rsidR="00E45E47" w:rsidRDefault="00957BD6" w:rsidP="00B25378">
      <w:pPr>
        <w:pStyle w:val="Titre6"/>
      </w:pPr>
      <w:r>
        <w:lastRenderedPageBreak/>
        <w:t>C</w:t>
      </w:r>
      <w:r w:rsidR="00E45E47">
        <w:t>ircuit</w:t>
      </w:r>
      <w:r w:rsidR="00F93774">
        <w:t>s</w:t>
      </w:r>
      <w:r w:rsidR="0085523B">
        <w:t xml:space="preserve"> / Environnement</w:t>
      </w:r>
    </w:p>
    <w:p w:rsidR="00B57AA9" w:rsidRDefault="002635F8" w:rsidP="00B57AA9">
      <w:r>
        <w:t>L’environnement choisi est le « désert</w:t>
      </w:r>
      <w:r w:rsidR="00C95B44">
        <w:t xml:space="preserve"> </w:t>
      </w:r>
      <w:r>
        <w:t xml:space="preserve">». </w:t>
      </w:r>
      <w:r w:rsidR="002A48F6">
        <w:t>Il est composé</w:t>
      </w:r>
      <w:r>
        <w:t xml:space="preserve"> de routes </w:t>
      </w:r>
      <w:r w:rsidR="00A6348C">
        <w:t xml:space="preserve">bordées de sable et de rochers, de canyons, </w:t>
      </w:r>
      <w:r>
        <w:t>d’un bord</w:t>
      </w:r>
      <w:r w:rsidR="000321B1">
        <w:t xml:space="preserve"> de</w:t>
      </w:r>
      <w:r>
        <w:t xml:space="preserve"> mer </w:t>
      </w:r>
      <w:r w:rsidR="00606383">
        <w:t xml:space="preserve">ultra </w:t>
      </w:r>
      <w:r>
        <w:t>urbain</w:t>
      </w:r>
      <w:r w:rsidR="00A6348C">
        <w:t xml:space="preserve"> </w:t>
      </w:r>
      <w:r>
        <w:t>et d’une zone « </w:t>
      </w:r>
      <w:r w:rsidR="00202B80">
        <w:t>cimetière</w:t>
      </w:r>
      <w:r w:rsidR="002A48F6">
        <w:t xml:space="preserve"> d’avion</w:t>
      </w:r>
      <w:r w:rsidR="00365282">
        <w:t>s</w:t>
      </w:r>
      <w:r w:rsidR="002A48F6">
        <w:t> » dédiée au mode Cross, le tout sur un tracé vallonné.</w:t>
      </w:r>
      <w:r w:rsidR="00542C57">
        <w:t xml:space="preserve"> (Référence cimetière d’avion</w:t>
      </w:r>
      <w:r w:rsidR="00365282">
        <w:t>s</w:t>
      </w:r>
      <w:r w:rsidR="00542C57">
        <w:t xml:space="preserve"> : </w:t>
      </w:r>
      <w:r w:rsidR="00542C57" w:rsidRPr="00542C57">
        <w:t>https://www.youtube.com/watch?v=NXq7VYkSM9o</w:t>
      </w:r>
      <w:r w:rsidR="00542C57">
        <w:t>)</w:t>
      </w:r>
    </w:p>
    <w:p w:rsidR="00606383" w:rsidRDefault="000321B1" w:rsidP="00B57AA9">
      <w:r>
        <w:t>Le circuit GP et le circuit Cross</w:t>
      </w:r>
      <w:r w:rsidR="00606383">
        <w:t xml:space="preserve"> sont « imbriqués ». On peut apercevoir depuis le circuit GP des éléments du circuit Cross</w:t>
      </w:r>
      <w:r w:rsidR="00CC3BE2">
        <w:t xml:space="preserve"> (sans y accéder)</w:t>
      </w:r>
      <w:r w:rsidR="00606383">
        <w:t xml:space="preserve">. Le circuit Cross peut emprunter sur de courtes distances une partie du circuit GP (afin de créer un gameplay de changement d’adhérence). </w:t>
      </w:r>
    </w:p>
    <w:p w:rsidR="00526915" w:rsidRDefault="005F26AC">
      <w:pPr>
        <w:jc w:val="left"/>
      </w:pPr>
      <w:r>
        <w:rPr>
          <w:noProof/>
          <w:lang w:val="en-US"/>
        </w:rPr>
        <w:drawing>
          <wp:anchor distT="0" distB="0" distL="114300" distR="114300" simplePos="0" relativeHeight="251678720" behindDoc="0" locked="0" layoutInCell="1" allowOverlap="1" wp14:anchorId="2C079A21" wp14:editId="3AB0B702">
            <wp:simplePos x="0" y="0"/>
            <wp:positionH relativeFrom="column">
              <wp:posOffset>1899285</wp:posOffset>
            </wp:positionH>
            <wp:positionV relativeFrom="paragraph">
              <wp:posOffset>16510</wp:posOffset>
            </wp:positionV>
            <wp:extent cx="1746250" cy="2618740"/>
            <wp:effectExtent l="0" t="0" r="6350" b="0"/>
            <wp:wrapNone/>
            <wp:docPr id="2" name="Image 2" descr="P:\projets\MR4\References\Environment\_Desert\4cfdb2a78a03a83008a716e403030f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ts\MR4\References\Environment\_Desert\4cfdb2a78a03a83008a716e403030f7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6250" cy="2618740"/>
                    </a:xfrm>
                    <a:prstGeom prst="rect">
                      <a:avLst/>
                    </a:prstGeom>
                    <a:ln>
                      <a:noFill/>
                    </a:ln>
                    <a:effectLst/>
                  </pic:spPr>
                </pic:pic>
              </a:graphicData>
            </a:graphic>
            <wp14:sizeRelH relativeFrom="page">
              <wp14:pctWidth>0</wp14:pctWidth>
            </wp14:sizeRelH>
            <wp14:sizeRelV relativeFrom="page">
              <wp14:pctHeight>0</wp14:pctHeight>
            </wp14:sizeRelV>
          </wp:anchor>
        </w:drawing>
      </w:r>
      <w:r w:rsidR="00297411">
        <w:rPr>
          <w:noProof/>
          <w:lang w:val="en-US"/>
        </w:rPr>
        <w:drawing>
          <wp:anchor distT="0" distB="0" distL="114300" distR="114300" simplePos="0" relativeHeight="251679744" behindDoc="0" locked="0" layoutInCell="1" allowOverlap="1" wp14:anchorId="7C7EE906" wp14:editId="2BBE83E4">
            <wp:simplePos x="0" y="0"/>
            <wp:positionH relativeFrom="column">
              <wp:posOffset>-399720</wp:posOffset>
            </wp:positionH>
            <wp:positionV relativeFrom="paragraph">
              <wp:posOffset>19050</wp:posOffset>
            </wp:positionV>
            <wp:extent cx="1777365" cy="2620010"/>
            <wp:effectExtent l="0" t="0" r="0" b="8890"/>
            <wp:wrapNone/>
            <wp:docPr id="3" name="Image 3" descr="P:\projets\MR4\References\Environment\_Desert\c777289e02f8148054bc8712c462a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ts\MR4\References\Environment\_Desert\c777289e02f8148054bc8712c462a34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77365" cy="2620010"/>
                    </a:xfrm>
                    <a:prstGeom prst="rect">
                      <a:avLst/>
                    </a:prstGeom>
                    <a:ln>
                      <a:noFill/>
                    </a:ln>
                    <a:effectLst/>
                  </pic:spPr>
                </pic:pic>
              </a:graphicData>
            </a:graphic>
            <wp14:sizeRelH relativeFrom="page">
              <wp14:pctWidth>0</wp14:pctWidth>
            </wp14:sizeRelH>
            <wp14:sizeRelV relativeFrom="page">
              <wp14:pctHeight>0</wp14:pctHeight>
            </wp14:sizeRelV>
          </wp:anchor>
        </w:drawing>
      </w:r>
      <w:r w:rsidR="00EB32FF">
        <w:rPr>
          <w:noProof/>
          <w:lang w:val="en-US"/>
        </w:rPr>
        <w:drawing>
          <wp:anchor distT="0" distB="0" distL="114300" distR="114300" simplePos="0" relativeHeight="251681792" behindDoc="0" locked="0" layoutInCell="1" allowOverlap="1" wp14:anchorId="46D68D48" wp14:editId="2FF6D9A0">
            <wp:simplePos x="0" y="0"/>
            <wp:positionH relativeFrom="column">
              <wp:posOffset>535000</wp:posOffset>
            </wp:positionH>
            <wp:positionV relativeFrom="paragraph">
              <wp:posOffset>2879725</wp:posOffset>
            </wp:positionV>
            <wp:extent cx="4476750" cy="1743710"/>
            <wp:effectExtent l="0" t="0" r="0" b="8890"/>
            <wp:wrapNone/>
            <wp:docPr id="5" name="Image 5" descr="P:\projets\MR4\References\Environment\_Desert\de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ts\MR4\References\Environment\_Desert\deser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6750" cy="1743710"/>
                    </a:xfrm>
                    <a:prstGeom prst="rect">
                      <a:avLst/>
                    </a:prstGeom>
                    <a:ln>
                      <a:noFill/>
                    </a:ln>
                    <a:effectLst/>
                  </pic:spPr>
                </pic:pic>
              </a:graphicData>
            </a:graphic>
            <wp14:sizeRelH relativeFrom="page">
              <wp14:pctWidth>0</wp14:pctWidth>
            </wp14:sizeRelH>
            <wp14:sizeRelV relativeFrom="page">
              <wp14:pctHeight>0</wp14:pctHeight>
            </wp14:sizeRelV>
          </wp:anchor>
        </w:drawing>
      </w:r>
      <w:r w:rsidR="00EB32FF">
        <w:rPr>
          <w:noProof/>
          <w:lang w:val="en-US"/>
        </w:rPr>
        <w:drawing>
          <wp:anchor distT="0" distB="0" distL="114300" distR="114300" simplePos="0" relativeHeight="251680768" behindDoc="0" locked="0" layoutInCell="1" allowOverlap="1" wp14:anchorId="442D1811" wp14:editId="11012B21">
            <wp:simplePos x="0" y="0"/>
            <wp:positionH relativeFrom="column">
              <wp:posOffset>4193870</wp:posOffset>
            </wp:positionH>
            <wp:positionV relativeFrom="paragraph">
              <wp:posOffset>202565</wp:posOffset>
            </wp:positionV>
            <wp:extent cx="1996440" cy="2430780"/>
            <wp:effectExtent l="0" t="0" r="3810" b="7620"/>
            <wp:wrapNone/>
            <wp:docPr id="4" name="Image 4" descr="P:\projets\MR4\References\Environment\_Desert\city_without_cam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projets\MR4\References\Environment\_Desert\city_without_camel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96440" cy="2430780"/>
                    </a:xfrm>
                    <a:prstGeom prst="rect">
                      <a:avLst/>
                    </a:prstGeom>
                    <a:ln>
                      <a:noFill/>
                    </a:ln>
                    <a:effectLst/>
                  </pic:spPr>
                </pic:pic>
              </a:graphicData>
            </a:graphic>
            <wp14:sizeRelH relativeFrom="page">
              <wp14:pctWidth>0</wp14:pctWidth>
            </wp14:sizeRelH>
            <wp14:sizeRelV relativeFrom="page">
              <wp14:pctHeight>0</wp14:pctHeight>
            </wp14:sizeRelV>
          </wp:anchor>
        </w:drawing>
      </w:r>
    </w:p>
    <w:p w:rsidR="00FE6B1D" w:rsidRDefault="00FE6B1D">
      <w:pPr>
        <w:jc w:val="left"/>
      </w:pPr>
    </w:p>
    <w:p w:rsidR="00FE6B1D" w:rsidRDefault="00FE6B1D">
      <w:pPr>
        <w:jc w:val="left"/>
      </w:pPr>
    </w:p>
    <w:p w:rsidR="00FE6B1D" w:rsidRDefault="00FE6B1D">
      <w:pPr>
        <w:jc w:val="left"/>
      </w:pPr>
    </w:p>
    <w:p w:rsidR="00FE6B1D" w:rsidRDefault="00FE6B1D">
      <w:pPr>
        <w:jc w:val="left"/>
      </w:pPr>
    </w:p>
    <w:p w:rsidR="00FE6B1D" w:rsidRDefault="00FE6B1D">
      <w:pPr>
        <w:jc w:val="left"/>
      </w:pPr>
    </w:p>
    <w:p w:rsidR="00FE6B1D" w:rsidRDefault="00FE6B1D">
      <w:pPr>
        <w:jc w:val="left"/>
      </w:pPr>
    </w:p>
    <w:p w:rsidR="00FE6B1D" w:rsidRDefault="00FE6B1D">
      <w:pPr>
        <w:jc w:val="left"/>
      </w:pPr>
    </w:p>
    <w:p w:rsidR="00FE6B1D" w:rsidRDefault="00FE6B1D">
      <w:pPr>
        <w:jc w:val="left"/>
      </w:pPr>
    </w:p>
    <w:p w:rsidR="00FE6B1D" w:rsidRDefault="00FE6B1D">
      <w:pPr>
        <w:jc w:val="left"/>
      </w:pPr>
    </w:p>
    <w:p w:rsidR="00FE6B1D" w:rsidRDefault="00FE6B1D">
      <w:pPr>
        <w:jc w:val="left"/>
      </w:pPr>
    </w:p>
    <w:p w:rsidR="00FE6B1D" w:rsidRDefault="00FE6B1D">
      <w:pPr>
        <w:jc w:val="left"/>
      </w:pPr>
    </w:p>
    <w:p w:rsidR="00FE6B1D" w:rsidRDefault="00FE6B1D">
      <w:pPr>
        <w:jc w:val="left"/>
      </w:pPr>
    </w:p>
    <w:p w:rsidR="00FE6B1D" w:rsidRDefault="00FE6B1D">
      <w:pPr>
        <w:jc w:val="left"/>
      </w:pPr>
    </w:p>
    <w:p w:rsidR="00FE6B1D" w:rsidRDefault="00FE6B1D">
      <w:pPr>
        <w:jc w:val="left"/>
      </w:pPr>
    </w:p>
    <w:p w:rsidR="00FE6B1D" w:rsidRDefault="00FE6B1D" w:rsidP="00B25378">
      <w:pPr>
        <w:pStyle w:val="Titre8"/>
        <w:ind w:firstLine="708"/>
      </w:pPr>
    </w:p>
    <w:p w:rsidR="00172847" w:rsidRDefault="00172847" w:rsidP="00B25378">
      <w:pPr>
        <w:pStyle w:val="Titre8"/>
        <w:ind w:firstLine="708"/>
      </w:pPr>
      <w:r>
        <w:t>Longueur du circuit</w:t>
      </w:r>
    </w:p>
    <w:p w:rsidR="008D7F0D" w:rsidRDefault="008D7F0D" w:rsidP="00B57AA9">
      <w:r>
        <w:t xml:space="preserve">La </w:t>
      </w:r>
      <w:r w:rsidR="00B23AD8">
        <w:t>longueur</w:t>
      </w:r>
      <w:r>
        <w:t xml:space="preserve"> du circuit GP est d’</w:t>
      </w:r>
      <w:r w:rsidR="00CF6186">
        <w:t>environ 4.5km, à 250km/h de moyenne cela donne 1 min 04 s le tour.</w:t>
      </w:r>
    </w:p>
    <w:p w:rsidR="00B23AD8" w:rsidRPr="00B57AA9" w:rsidRDefault="00B23AD8" w:rsidP="00B57AA9">
      <w:r>
        <w:t xml:space="preserve">La longueur du circuit Cross est d’environ 2km, à 150km/h de moyenne cela donne 50 s le tour. </w:t>
      </w:r>
    </w:p>
    <w:p w:rsidR="00B57AA9" w:rsidRDefault="00D373FF" w:rsidP="00B25378">
      <w:pPr>
        <w:pStyle w:val="Titre6"/>
      </w:pPr>
      <w:r>
        <w:t>C</w:t>
      </w:r>
      <w:r w:rsidR="00AB44FA">
        <w:t>oncurrents</w:t>
      </w:r>
      <w:r>
        <w:t xml:space="preserve"> et IA des concurrents</w:t>
      </w:r>
    </w:p>
    <w:p w:rsidR="00F61D58" w:rsidRDefault="00464D87" w:rsidP="00E45E47">
      <w:r>
        <w:t xml:space="preserve">Les concurrents sont présents en mode GP mais pas en mode Cross. </w:t>
      </w:r>
      <w:r w:rsidR="00D373FF">
        <w:t>Il y a 10 pilotes en piste (en comptant le pilote du joueur).</w:t>
      </w:r>
      <w:r w:rsidR="00207D91">
        <w:t xml:space="preserve"> </w:t>
      </w:r>
      <w:r w:rsidR="008B5C0B">
        <w:t xml:space="preserve">Une première version de l’IA des </w:t>
      </w:r>
      <w:r w:rsidR="00207D91">
        <w:t>concurrents</w:t>
      </w:r>
      <w:r w:rsidR="008B5C0B">
        <w:t xml:space="preserve"> est présente (</w:t>
      </w:r>
      <w:r w:rsidR="00711FE7">
        <w:t>sans le mode « rival »</w:t>
      </w:r>
      <w:r w:rsidR="008B5C0B">
        <w:t>).</w:t>
      </w:r>
      <w:r w:rsidR="00F61D58">
        <w:t xml:space="preserve"> L’IA est réglée de manière à rencontrer des concurrents tout le long de la course</w:t>
      </w:r>
      <w:r w:rsidR="009E1694">
        <w:t xml:space="preserve"> </w:t>
      </w:r>
      <w:r w:rsidR="00F61D58">
        <w:t>en évitant l’effet de grappe. Un système de « catch-up » (rattrapage) permet de relancer l’intérêt pendant la course en adaptant la puissance des motos des concurrents à la position du joueur dans la course</w:t>
      </w:r>
    </w:p>
    <w:p w:rsidR="00071C0F" w:rsidRDefault="00957BD6" w:rsidP="00B25378">
      <w:pPr>
        <w:pStyle w:val="Titre6"/>
      </w:pPr>
      <w:r>
        <w:lastRenderedPageBreak/>
        <w:t>M</w:t>
      </w:r>
      <w:r w:rsidR="00071C0F">
        <w:t>ode de jeu</w:t>
      </w:r>
    </w:p>
    <w:p w:rsidR="00071C0F" w:rsidRPr="00BA62AA" w:rsidRDefault="00071C0F" w:rsidP="00071C0F">
      <w:r>
        <w:t xml:space="preserve">Le mode de jeu choisi est le mode « course », avec </w:t>
      </w:r>
      <w:r w:rsidR="00FD6A9E">
        <w:t>« </w:t>
      </w:r>
      <w:r w:rsidR="00BB476E">
        <w:t>départ lancé</w:t>
      </w:r>
      <w:r w:rsidR="00FD6A9E">
        <w:t> »</w:t>
      </w:r>
      <w:r>
        <w:t xml:space="preserve"> en GP et Cross (nombre de tours à déterminer).</w:t>
      </w:r>
      <w:r w:rsidR="00897517">
        <w:t xml:space="preserve"> Le départ lancé est utilisé pour renforcer la mise en scène spectaculaire</w:t>
      </w:r>
      <w:r w:rsidR="00E80A08">
        <w:t xml:space="preserve"> de la démo (cutscene qui va « rattraper » les pilotes).</w:t>
      </w:r>
      <w:bookmarkStart w:id="0" w:name="_GoBack"/>
      <w:bookmarkEnd w:id="0"/>
    </w:p>
    <w:p w:rsidR="008D7F0D" w:rsidRDefault="006D5520" w:rsidP="00B25378">
      <w:pPr>
        <w:pStyle w:val="Titre6"/>
      </w:pPr>
      <w:r>
        <w:t>C</w:t>
      </w:r>
      <w:r w:rsidR="008D7F0D">
        <w:t>amera</w:t>
      </w:r>
      <w:r>
        <w:t>s</w:t>
      </w:r>
      <w:r w:rsidR="00493B7A">
        <w:t xml:space="preserve"> et Effets</w:t>
      </w:r>
    </w:p>
    <w:p w:rsidR="002876BC" w:rsidRDefault="007F11AA" w:rsidP="002876BC">
      <w:r>
        <w:t xml:space="preserve">Trois caméras sont </w:t>
      </w:r>
      <w:r w:rsidR="007F4874">
        <w:t>disponibles</w:t>
      </w:r>
      <w:r>
        <w:t xml:space="preserve"> dans la démo :</w:t>
      </w:r>
    </w:p>
    <w:p w:rsidR="007F11AA" w:rsidRDefault="007F11AA" w:rsidP="007F11AA">
      <w:pPr>
        <w:pStyle w:val="Paragraphedeliste"/>
        <w:numPr>
          <w:ilvl w:val="0"/>
          <w:numId w:val="38"/>
        </w:numPr>
      </w:pPr>
      <w:r>
        <w:t>Troisième personne « proche »</w:t>
      </w:r>
    </w:p>
    <w:p w:rsidR="007F11AA" w:rsidRDefault="007F11AA" w:rsidP="007F11AA">
      <w:pPr>
        <w:pStyle w:val="Paragraphedeliste"/>
        <w:numPr>
          <w:ilvl w:val="0"/>
          <w:numId w:val="38"/>
        </w:numPr>
      </w:pPr>
      <w:r>
        <w:t>Troisième personne « éloignée »</w:t>
      </w:r>
    </w:p>
    <w:p w:rsidR="007F11AA" w:rsidRDefault="007F11AA" w:rsidP="007F11AA">
      <w:pPr>
        <w:pStyle w:val="Paragraphedeliste"/>
        <w:numPr>
          <w:ilvl w:val="0"/>
          <w:numId w:val="38"/>
        </w:numPr>
      </w:pPr>
      <w:r>
        <w:t>Première personne</w:t>
      </w:r>
      <w:r w:rsidR="007749BB">
        <w:t xml:space="preserve"> </w:t>
      </w:r>
      <w:r w:rsidR="00464D87">
        <w:t>« frontale » plein écran sans cockpit.</w:t>
      </w:r>
    </w:p>
    <w:p w:rsidR="00307770" w:rsidRDefault="00307770" w:rsidP="00307770">
      <w:r>
        <w:t xml:space="preserve">La transition entre ces trois caméras se fait de manière fluide avec interpolation </w:t>
      </w:r>
      <w:r w:rsidR="001D69D6">
        <w:t>entre les vues.</w:t>
      </w:r>
    </w:p>
    <w:p w:rsidR="00691217" w:rsidRDefault="00691217" w:rsidP="00691217">
      <w:r>
        <w:t>Les caméras sont dynamiques et vivantes, elles retranscrivent les accélérations brutales et les vitesses élevées. Des Post FX (radial blur, camera shake</w:t>
      </w:r>
      <w:r w:rsidR="00275383">
        <w:t>s</w:t>
      </w:r>
      <w:r>
        <w:t xml:space="preserve"> etc…) sont associés à ces comportements pour renforcer le ressenti du joueur. </w:t>
      </w:r>
    </w:p>
    <w:p w:rsidR="00114598" w:rsidRDefault="00114598" w:rsidP="00114598">
      <w:pPr>
        <w:pStyle w:val="Titre6"/>
      </w:pPr>
      <w:r>
        <w:t>Mode « fin de course »</w:t>
      </w:r>
    </w:p>
    <w:p w:rsidR="00114598" w:rsidRPr="00114598" w:rsidRDefault="009C0157" w:rsidP="00114598">
      <w:r>
        <w:t>Une fois la ligne d’arrivée franchie les motos continuent de rouler en mode automatique (Joueur et concurrents). Ce système nous permet de proposer un montage intéressant une fois la course terminée, une sorte de cinématique</w:t>
      </w:r>
      <w:r w:rsidR="00083298">
        <w:t xml:space="preserve"> dynamique</w:t>
      </w:r>
      <w:r>
        <w:t xml:space="preserve"> aux cadrages travaillés, il ne s’agit pas d’un mode replay.</w:t>
      </w:r>
    </w:p>
    <w:p w:rsidR="00B25378" w:rsidRDefault="00B25378" w:rsidP="00B25378">
      <w:pPr>
        <w:pStyle w:val="Titre6"/>
      </w:pPr>
      <w:r>
        <w:t>Menus</w:t>
      </w:r>
    </w:p>
    <w:p w:rsidR="00B25378" w:rsidRPr="00B25378" w:rsidRDefault="007749BB" w:rsidP="00B25378">
      <w:r>
        <w:t xml:space="preserve">Un menu principal permet de choisir </w:t>
      </w:r>
      <w:r w:rsidR="00A0637B">
        <w:t>entre l</w:t>
      </w:r>
      <w:r w:rsidR="001606B4">
        <w:t xml:space="preserve">es deux courses, </w:t>
      </w:r>
      <w:r w:rsidR="008D0E55">
        <w:t>il est possible de</w:t>
      </w:r>
      <w:r w:rsidR="001606B4">
        <w:t xml:space="preserve"> quitter une course pour revenir au menu principal</w:t>
      </w:r>
      <w:r w:rsidR="00A0637B">
        <w:t xml:space="preserve"> ou </w:t>
      </w:r>
      <w:r w:rsidR="005B4D3E">
        <w:t>changer de</w:t>
      </w:r>
      <w:r w:rsidR="004425C4">
        <w:t xml:space="preserve"> course</w:t>
      </w:r>
      <w:r w:rsidR="008C1BE4">
        <w:t xml:space="preserve"> via le menu pause (touche « échappe » et touche du pad pour appeler le menu pause</w:t>
      </w:r>
      <w:r w:rsidR="001113E2">
        <w:t xml:space="preserve"> en course</w:t>
      </w:r>
      <w:r w:rsidR="008C1BE4">
        <w:t>).</w:t>
      </w:r>
    </w:p>
    <w:p w:rsidR="002876BC" w:rsidRPr="002876BC" w:rsidRDefault="007749BB" w:rsidP="00B25378">
      <w:pPr>
        <w:pStyle w:val="Titre6"/>
      </w:pPr>
      <w:r>
        <w:t>HUD</w:t>
      </w:r>
    </w:p>
    <w:p w:rsidR="00BA62AA" w:rsidRDefault="006A7D6C" w:rsidP="00BA62AA">
      <w:r>
        <w:t>Le HUD affiche</w:t>
      </w:r>
      <w:r w:rsidR="00004D0D">
        <w:t xml:space="preserve"> la vitesse du joueur</w:t>
      </w:r>
      <w:r w:rsidR="00387503">
        <w:t>, sa position dans la course et le nombre de tours à boucler.</w:t>
      </w:r>
      <w:r>
        <w:t xml:space="preserve"> Le HUD d</w:t>
      </w:r>
      <w:r w:rsidR="004136D5">
        <w:t>e l</w:t>
      </w:r>
      <w:r>
        <w:t xml:space="preserve">a démo est sobre et </w:t>
      </w:r>
      <w:r w:rsidR="00DE2EB5">
        <w:t>fonctionnel</w:t>
      </w:r>
      <w:r>
        <w:t xml:space="preserve"> mais ne représente pas la qualité finale </w:t>
      </w:r>
      <w:r w:rsidR="0046725D">
        <w:t>visée.</w:t>
      </w:r>
    </w:p>
    <w:p w:rsidR="008803EC" w:rsidRDefault="008803EC" w:rsidP="008803EC">
      <w:pPr>
        <w:pStyle w:val="Titre6"/>
      </w:pPr>
      <w:r>
        <w:t>Comportement du pilote</w:t>
      </w:r>
      <w:r w:rsidR="00EB2204">
        <w:t xml:space="preserve"> et de la moto</w:t>
      </w:r>
      <w:r>
        <w:t xml:space="preserve"> lors des chutes</w:t>
      </w:r>
    </w:p>
    <w:p w:rsidR="008803EC" w:rsidRDefault="008803EC" w:rsidP="008803EC">
      <w:r>
        <w:t xml:space="preserve">Dans la démo on ne voit pas le pilote tomber, il n’y a pas de </w:t>
      </w:r>
      <w:r w:rsidR="00745D9A">
        <w:t>système</w:t>
      </w:r>
      <w:r w:rsidR="00574368">
        <w:t xml:space="preserve"> de </w:t>
      </w:r>
      <w:r>
        <w:t xml:space="preserve">« ragdoll ». </w:t>
      </w:r>
      <w:r w:rsidR="00B14AB4">
        <w:t>Lorsque</w:t>
      </w:r>
      <w:r>
        <w:t xml:space="preserve"> le comportement de chute</w:t>
      </w:r>
      <w:r w:rsidR="00F619F1">
        <w:t xml:space="preserve"> doit</w:t>
      </w:r>
      <w:r>
        <w:t xml:space="preserve"> se déclenche</w:t>
      </w:r>
      <w:r w:rsidR="00B14AB4">
        <w:t>r la caméra garde le focus sur la moto</w:t>
      </w:r>
      <w:r w:rsidR="00E16205">
        <w:t xml:space="preserve"> (qui va continuer</w:t>
      </w:r>
      <w:r w:rsidR="00D1723D">
        <w:t xml:space="preserve"> à</w:t>
      </w:r>
      <w:r w:rsidR="00E16205">
        <w:t xml:space="preserve"> glisser</w:t>
      </w:r>
      <w:r w:rsidR="00071E81">
        <w:t xml:space="preserve"> grâce à son comportement « physique »</w:t>
      </w:r>
      <w:r w:rsidR="00E16205">
        <w:t>)</w:t>
      </w:r>
      <w:r w:rsidR="00B14AB4">
        <w:t xml:space="preserve"> tandis que le pilote n’est plus affiché. Un fade au noir permet ensuite de replacer le pilote sur sa monture et sur la piste.</w:t>
      </w:r>
      <w:r w:rsidR="00E16205">
        <w:t xml:space="preserve"> Ce système très efficace a déjà fait ses preuves dans le jeu « Burnout Paradise » (DLC « bikes »).</w:t>
      </w:r>
    </w:p>
    <w:p w:rsidR="00071E81" w:rsidRDefault="00071E81" w:rsidP="008803EC">
      <w:r>
        <w:t xml:space="preserve">Référence : </w:t>
      </w:r>
      <w:hyperlink r:id="rId14" w:history="1">
        <w:r w:rsidRPr="00E1592F">
          <w:rPr>
            <w:rStyle w:val="Lienhypertexte"/>
          </w:rPr>
          <w:t>https://www.youtube.com/watch?v=XzFpvjgqs9c</w:t>
        </w:r>
      </w:hyperlink>
    </w:p>
    <w:p w:rsidR="00535809" w:rsidRDefault="00B83E6C" w:rsidP="00535809">
      <w:pPr>
        <w:pStyle w:val="Titre6"/>
      </w:pPr>
      <w:r>
        <w:t>Gameplay supplémentaire</w:t>
      </w:r>
      <w:r w:rsidR="004D36F4">
        <w:t xml:space="preserve"> (technique de base)</w:t>
      </w:r>
    </w:p>
    <w:p w:rsidR="004D36F4" w:rsidRDefault="00430EE2" w:rsidP="004D36F4">
      <w:r>
        <w:t>Les gameplay suivants sont présents dans la démo :</w:t>
      </w:r>
    </w:p>
    <w:p w:rsidR="00430EE2" w:rsidRDefault="00430EE2" w:rsidP="00430EE2">
      <w:pPr>
        <w:pStyle w:val="Paragraphedeliste"/>
        <w:numPr>
          <w:ilvl w:val="0"/>
          <w:numId w:val="39"/>
        </w:numPr>
      </w:pPr>
      <w:r>
        <w:t>Wheeling (GP et Cross)</w:t>
      </w:r>
    </w:p>
    <w:p w:rsidR="00430EE2" w:rsidRDefault="00430EE2" w:rsidP="00430EE2">
      <w:pPr>
        <w:pStyle w:val="Paragraphedeliste"/>
        <w:numPr>
          <w:ilvl w:val="0"/>
          <w:numId w:val="39"/>
        </w:numPr>
      </w:pPr>
      <w:r>
        <w:t>Dérapage (Cross uniquement)</w:t>
      </w:r>
    </w:p>
    <w:p w:rsidR="00430EE2" w:rsidRDefault="00430EE2" w:rsidP="00430EE2">
      <w:pPr>
        <w:pStyle w:val="Paragraphedeliste"/>
        <w:numPr>
          <w:ilvl w:val="0"/>
          <w:numId w:val="39"/>
        </w:numPr>
      </w:pPr>
      <w:r>
        <w:lastRenderedPageBreak/>
        <w:t>Aspiration (GP uniquement)</w:t>
      </w:r>
    </w:p>
    <w:p w:rsidR="00430EE2" w:rsidRDefault="00430EE2" w:rsidP="00430EE2">
      <w:pPr>
        <w:pStyle w:val="Paragraphedeliste"/>
        <w:numPr>
          <w:ilvl w:val="0"/>
          <w:numId w:val="39"/>
        </w:numPr>
      </w:pPr>
      <w:r>
        <w:t>Embardée (GP et Cross)</w:t>
      </w:r>
    </w:p>
    <w:p w:rsidR="00430EE2" w:rsidRDefault="00430EE2" w:rsidP="00430EE2">
      <w:pPr>
        <w:pStyle w:val="Paragraphedeliste"/>
        <w:numPr>
          <w:ilvl w:val="0"/>
          <w:numId w:val="39"/>
        </w:numPr>
      </w:pPr>
      <w:r>
        <w:t>Réception (Cross uniquement)</w:t>
      </w:r>
    </w:p>
    <w:p w:rsidR="00275383" w:rsidRDefault="00275383" w:rsidP="00275383">
      <w:pPr>
        <w:pStyle w:val="Titre6"/>
      </w:pPr>
      <w:r>
        <w:t>Flowchart de la démo</w:t>
      </w:r>
    </w:p>
    <w:p w:rsidR="00275383" w:rsidRPr="00275383" w:rsidRDefault="00275383" w:rsidP="00275383"/>
    <w:p w:rsidR="00535809" w:rsidRPr="00BA62AA" w:rsidRDefault="005F26AC" w:rsidP="00BA62AA">
      <w:r>
        <w:rPr>
          <w:noProof/>
          <w:lang w:val="en-US"/>
        </w:rPr>
        <w:drawing>
          <wp:anchor distT="0" distB="0" distL="114300" distR="114300" simplePos="0" relativeHeight="251683840" behindDoc="0" locked="0" layoutInCell="1" allowOverlap="1" wp14:anchorId="627FD80B" wp14:editId="5D901641">
            <wp:simplePos x="0" y="0"/>
            <wp:positionH relativeFrom="column">
              <wp:posOffset>365125</wp:posOffset>
            </wp:positionH>
            <wp:positionV relativeFrom="paragraph">
              <wp:posOffset>20320</wp:posOffset>
            </wp:positionV>
            <wp:extent cx="4952365" cy="5008245"/>
            <wp:effectExtent l="0" t="0" r="635" b="1905"/>
            <wp:wrapNone/>
            <wp:docPr id="7" name="Image 7" descr="C:\Users\ndejeans\Desktop\MR4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dejeans\Desktop\MR4_Flow.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52365" cy="500824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535809" w:rsidRPr="00BA62AA" w:rsidSect="00F70F43">
      <w:headerReference w:type="even" r:id="rId16"/>
      <w:headerReference w:type="default" r:id="rId17"/>
      <w:footerReference w:type="even" r:id="rId18"/>
      <w:footerReference w:type="default" r:id="rId19"/>
      <w:headerReference w:type="first" r:id="rId20"/>
      <w:footerReference w:type="first" r:id="rId21"/>
      <w:pgSz w:w="11906" w:h="16838"/>
      <w:pgMar w:top="1417" w:right="1417" w:bottom="1417" w:left="1417" w:header="1361" w:footer="283"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37FC" w:rsidRDefault="005337FC" w:rsidP="00FD0167">
      <w:pPr>
        <w:spacing w:after="0" w:line="240" w:lineRule="auto"/>
      </w:pPr>
      <w:r>
        <w:separator/>
      </w:r>
    </w:p>
  </w:endnote>
  <w:endnote w:type="continuationSeparator" w:id="0">
    <w:p w:rsidR="005337FC" w:rsidRDefault="005337FC" w:rsidP="00FD01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rPr>
      <w:id w:val="1078173091"/>
      <w:docPartObj>
        <w:docPartGallery w:val="Page Numbers (Bottom of Page)"/>
        <w:docPartUnique/>
      </w:docPartObj>
    </w:sdtPr>
    <w:sdtEndPr/>
    <w:sdtContent>
      <w:sdt>
        <w:sdtPr>
          <w:rPr>
            <w:rFonts w:asciiTheme="majorHAnsi" w:eastAsiaTheme="majorEastAsia" w:hAnsiTheme="majorHAnsi" w:cstheme="majorBidi"/>
          </w:rPr>
          <w:id w:val="-1395503223"/>
          <w:docPartObj>
            <w:docPartGallery w:val="Page Numbers (Margins)"/>
            <w:docPartUnique/>
          </w:docPartObj>
        </w:sdtPr>
        <w:sdtEndPr/>
        <w:sdtContent>
          <w:p w:rsidR="003B4D2C" w:rsidRDefault="003B4D2C">
            <w:pPr>
              <w:rPr>
                <w:rFonts w:asciiTheme="majorHAnsi" w:eastAsiaTheme="majorEastAsia" w:hAnsiTheme="majorHAnsi" w:cstheme="majorBidi"/>
              </w:rPr>
            </w:pPr>
            <w:r>
              <w:rPr>
                <w:noProof/>
                <w:lang w:val="en-US"/>
              </w:rPr>
              <w:drawing>
                <wp:anchor distT="0" distB="0" distL="114300" distR="114300" simplePos="0" relativeHeight="251669504" behindDoc="1" locked="0" layoutInCell="1" allowOverlap="1" wp14:anchorId="353FFC23" wp14:editId="72B88DB3">
                  <wp:simplePos x="0" y="0"/>
                  <wp:positionH relativeFrom="column">
                    <wp:posOffset>-894393</wp:posOffset>
                  </wp:positionH>
                  <wp:positionV relativeFrom="paragraph">
                    <wp:posOffset>-243840</wp:posOffset>
                  </wp:positionV>
                  <wp:extent cx="955343" cy="890574"/>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stallation\Documents\Charte graphique\Logo\Logo Artefacts Studio texturé.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2853" r="11309"/>
                          <a:stretch/>
                        </pic:blipFill>
                        <pic:spPr bwMode="auto">
                          <a:xfrm>
                            <a:off x="0" y="0"/>
                            <a:ext cx="955343" cy="8905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noProof/>
                <w:lang w:val="en-US"/>
              </w:rPr>
              <mc:AlternateContent>
                <mc:Choice Requires="wps">
                  <w:drawing>
                    <wp:anchor distT="0" distB="0" distL="114300" distR="114300" simplePos="0" relativeHeight="251668480" behindDoc="0" locked="0" layoutInCell="1" allowOverlap="1" wp14:anchorId="2D20F4B4" wp14:editId="64586DC9">
                      <wp:simplePos x="0" y="0"/>
                      <wp:positionH relativeFrom="margin">
                        <wp:posOffset>6063946</wp:posOffset>
                      </wp:positionH>
                      <wp:positionV relativeFrom="bottomMargin">
                        <wp:posOffset>226060</wp:posOffset>
                      </wp:positionV>
                      <wp:extent cx="388800" cy="388800"/>
                      <wp:effectExtent l="57150" t="19050" r="68580" b="87630"/>
                      <wp:wrapNone/>
                      <wp:docPr id="560" name="Ellips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800" cy="388800"/>
                              </a:xfrm>
                              <a:prstGeom prst="ellipse">
                                <a:avLst/>
                              </a:prstGeom>
                              <a:extLst/>
                            </wps:spPr>
                            <wps:style>
                              <a:lnRef idx="1">
                                <a:schemeClr val="accent5"/>
                              </a:lnRef>
                              <a:fillRef idx="3">
                                <a:schemeClr val="accent5"/>
                              </a:fillRef>
                              <a:effectRef idx="2">
                                <a:schemeClr val="accent5"/>
                              </a:effectRef>
                              <a:fontRef idx="minor">
                                <a:schemeClr val="lt1"/>
                              </a:fontRef>
                            </wps:style>
                            <wps:txbx>
                              <w:txbxContent>
                                <w:p w:rsidR="003B4D2C" w:rsidRPr="00B817F7" w:rsidRDefault="003B4D2C">
                                  <w:pPr>
                                    <w:pStyle w:val="Pieddepage"/>
                                    <w:jc w:val="center"/>
                                    <w:rPr>
                                      <w:b/>
                                      <w:bCs/>
                                      <w:color w:val="FFFFFF" w:themeColor="background1"/>
                                      <w:sz w:val="18"/>
                                      <w:szCs w:val="32"/>
                                    </w:rPr>
                                  </w:pPr>
                                  <w:r w:rsidRPr="00B817F7">
                                    <w:rPr>
                                      <w:b/>
                                      <w:sz w:val="12"/>
                                      <w:szCs w:val="21"/>
                                    </w:rPr>
                                    <w:fldChar w:fldCharType="begin"/>
                                  </w:r>
                                  <w:r w:rsidRPr="00B817F7">
                                    <w:rPr>
                                      <w:b/>
                                      <w:sz w:val="10"/>
                                    </w:rPr>
                                    <w:instrText>PAGE    \* MERGEFORMAT</w:instrText>
                                  </w:r>
                                  <w:r w:rsidRPr="00B817F7">
                                    <w:rPr>
                                      <w:b/>
                                      <w:sz w:val="12"/>
                                      <w:szCs w:val="21"/>
                                    </w:rPr>
                                    <w:fldChar w:fldCharType="separate"/>
                                  </w:r>
                                  <w:r w:rsidR="00F70F43" w:rsidRPr="00F70F43">
                                    <w:rPr>
                                      <w:b/>
                                      <w:bCs/>
                                      <w:noProof/>
                                      <w:color w:val="FFFFFF" w:themeColor="background1"/>
                                      <w:sz w:val="18"/>
                                      <w:szCs w:val="32"/>
                                    </w:rPr>
                                    <w:t>2</w:t>
                                  </w:r>
                                  <w:r w:rsidRPr="00B817F7">
                                    <w:rPr>
                                      <w:b/>
                                      <w:bCs/>
                                      <w:color w:val="FFFFFF" w:themeColor="background1"/>
                                      <w:sz w:val="18"/>
                                      <w:szCs w:val="32"/>
                                    </w:rPr>
                                    <w:fldChar w:fldCharType="end"/>
                                  </w:r>
                                </w:p>
                              </w:txbxContent>
                            </wps:txbx>
                            <wps:bodyPr rot="0" vert="horz" wrap="square" lIns="0" tIns="45720" rIns="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Ellipse 10" o:spid="_x0000_s1028" style="position:absolute;left:0;text-align:left;margin-left:477.5pt;margin-top:17.8pt;width:30.6pt;height:30.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" fillcolor="#201c1c [1640]" strokecolor="#3c3435 [3048]">
                      <v:fill color2="#3b3334 [3016]" rotate="t" angle="180" colors="0 #2e2526;52429f #3f3435;1 #403435" focus="100%" type="gradient">
                        <o:fill v:ext="view" type="gradientUnscaled"/>
                      </v:fill>
                      <v:shadow on="t" color="black" opacity="22937f" origin=",.5" offset="0,.63889mm"/>
                      <v:textbox inset="0,,0">
                        <w:txbxContent>
                          <w:p w:rsidR="003B4D2C" w:rsidRPr="00B817F7" w:rsidRDefault="003B4D2C">
                            <w:pPr>
                              <w:pStyle w:val="Pieddepage"/>
                              <w:jc w:val="center"/>
                              <w:rPr>
                                <w:b/>
                                <w:bCs/>
                                <w:color w:val="FFFFFF" w:themeColor="background1"/>
                                <w:sz w:val="18"/>
                                <w:szCs w:val="32"/>
                              </w:rPr>
                            </w:pPr>
                            <w:r w:rsidRPr="00B817F7">
                              <w:rPr>
                                <w:b/>
                                <w:sz w:val="12"/>
                                <w:szCs w:val="21"/>
                              </w:rPr>
                              <w:fldChar w:fldCharType="begin"/>
                            </w:r>
                            <w:r w:rsidRPr="00B817F7">
                              <w:rPr>
                                <w:b/>
                                <w:sz w:val="10"/>
                              </w:rPr>
                              <w:instrText>PAGE    \* MERGEFORMAT</w:instrText>
                            </w:r>
                            <w:r w:rsidRPr="00B817F7">
                              <w:rPr>
                                <w:b/>
                                <w:sz w:val="12"/>
                                <w:szCs w:val="21"/>
                              </w:rPr>
                              <w:fldChar w:fldCharType="separate"/>
                            </w:r>
                            <w:r w:rsidR="00F70F43" w:rsidRPr="00F70F43">
                              <w:rPr>
                                <w:b/>
                                <w:bCs/>
                                <w:noProof/>
                                <w:color w:val="FFFFFF" w:themeColor="background1"/>
                                <w:sz w:val="18"/>
                                <w:szCs w:val="32"/>
                              </w:rPr>
                              <w:t>2</w:t>
                            </w:r>
                            <w:r w:rsidRPr="00B817F7">
                              <w:rPr>
                                <w:b/>
                                <w:bCs/>
                                <w:color w:val="FFFFFF" w:themeColor="background1"/>
                                <w:sz w:val="18"/>
                                <w:szCs w:val="32"/>
                              </w:rPr>
                              <w:fldChar w:fldCharType="end"/>
                            </w:r>
                          </w:p>
                        </w:txbxContent>
                      </v:textbox>
                      <w10:wrap anchorx="margin" anchory="margin"/>
                    </v:oval>
                  </w:pict>
                </mc:Fallback>
              </mc:AlternateContent>
            </w:r>
          </w:p>
        </w:sdtContent>
      </w:sdt>
    </w:sdtContent>
  </w:sdt>
  <w:p w:rsidR="003B4D2C" w:rsidRDefault="003B4D2C">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7469965"/>
      <w:docPartObj>
        <w:docPartGallery w:val="Page Numbers (Bottom of Page)"/>
        <w:docPartUnique/>
      </w:docPartObj>
    </w:sdtPr>
    <w:sdtEndPr>
      <w:rPr>
        <w:b/>
        <w:color w:val="FFFFFF" w:themeColor="background1"/>
      </w:rPr>
    </w:sdtEndPr>
    <w:sdtContent>
      <w:p w:rsidR="00325705" w:rsidRPr="00971415" w:rsidRDefault="00120D9A" w:rsidP="002F5F9C">
        <w:pPr>
          <w:pStyle w:val="Pieddepage"/>
          <w:jc w:val="right"/>
          <w:rPr>
            <w:b/>
            <w:color w:val="FFFFFF" w:themeColor="background1"/>
          </w:rPr>
        </w:pPr>
        <w:r>
          <w:rPr>
            <w:noProof/>
            <w:lang w:val="en-US"/>
          </w:rPr>
          <w:drawing>
            <wp:anchor distT="0" distB="0" distL="114300" distR="114300" simplePos="0" relativeHeight="251667967" behindDoc="1" locked="0" layoutInCell="1" allowOverlap="1" wp14:anchorId="2F78B467" wp14:editId="44AD9AF9">
              <wp:simplePos x="0" y="0"/>
              <wp:positionH relativeFrom="column">
                <wp:posOffset>-902013</wp:posOffset>
              </wp:positionH>
              <wp:positionV relativeFrom="paragraph">
                <wp:posOffset>-563880</wp:posOffset>
              </wp:positionV>
              <wp:extent cx="955343" cy="890574"/>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stallation\Documents\Charte graphique\Logo\Logo Artefacts Studio texturé.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2853" r="11309"/>
                      <a:stretch/>
                    </pic:blipFill>
                    <pic:spPr bwMode="auto">
                      <a:xfrm>
                        <a:off x="0" y="0"/>
                        <a:ext cx="955343" cy="8905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4D2C">
          <w:rPr>
            <w:rFonts w:asciiTheme="majorHAnsi" w:eastAsiaTheme="majorEastAsia" w:hAnsiTheme="majorHAnsi" w:cstheme="majorBidi"/>
            <w:noProof/>
            <w:lang w:val="en-US"/>
          </w:rPr>
          <mc:AlternateContent>
            <mc:Choice Requires="wps">
              <w:drawing>
                <wp:anchor distT="0" distB="0" distL="114300" distR="114300" simplePos="0" relativeHeight="251675648" behindDoc="0" locked="0" layoutInCell="1" allowOverlap="1" wp14:anchorId="531F2E34" wp14:editId="6E3C625F">
                  <wp:simplePos x="0" y="0"/>
                  <wp:positionH relativeFrom="margin">
                    <wp:posOffset>6062980</wp:posOffset>
                  </wp:positionH>
                  <wp:positionV relativeFrom="bottomMargin">
                    <wp:posOffset>226695</wp:posOffset>
                  </wp:positionV>
                  <wp:extent cx="388800" cy="388800"/>
                  <wp:effectExtent l="57150" t="19050" r="68580" b="87630"/>
                  <wp:wrapNone/>
                  <wp:docPr id="19" name="Ellips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800" cy="388800"/>
                          </a:xfrm>
                          <a:prstGeom prst="ellipse">
                            <a:avLst/>
                          </a:prstGeom>
                          <a:ln/>
                          <a:extLst/>
                        </wps:spPr>
                        <wps:style>
                          <a:lnRef idx="1">
                            <a:schemeClr val="accent5"/>
                          </a:lnRef>
                          <a:fillRef idx="3">
                            <a:schemeClr val="accent5"/>
                          </a:fillRef>
                          <a:effectRef idx="2">
                            <a:schemeClr val="accent5"/>
                          </a:effectRef>
                          <a:fontRef idx="minor">
                            <a:schemeClr val="lt1"/>
                          </a:fontRef>
                        </wps:style>
                        <wps:txbx>
                          <w:txbxContent>
                            <w:p w:rsidR="003B4D2C" w:rsidRPr="003B4D2C" w:rsidRDefault="003B4D2C" w:rsidP="003B4D2C">
                              <w:pPr>
                                <w:pStyle w:val="Pieddepage"/>
                                <w:jc w:val="center"/>
                                <w:rPr>
                                  <w:b/>
                                  <w:bCs/>
                                  <w:color w:val="FFFFFF" w:themeColor="background1"/>
                                  <w:sz w:val="18"/>
                                  <w:szCs w:val="32"/>
                                </w:rPr>
                              </w:pPr>
                              <w:r w:rsidRPr="003B4D2C">
                                <w:rPr>
                                  <w:b/>
                                  <w:sz w:val="12"/>
                                  <w:szCs w:val="21"/>
                                </w:rPr>
                                <w:fldChar w:fldCharType="begin"/>
                              </w:r>
                              <w:r w:rsidRPr="003B4D2C">
                                <w:rPr>
                                  <w:b/>
                                  <w:sz w:val="10"/>
                                </w:rPr>
                                <w:instrText>PAGE    \* MERGEFORMAT</w:instrText>
                              </w:r>
                              <w:r w:rsidRPr="003B4D2C">
                                <w:rPr>
                                  <w:b/>
                                  <w:sz w:val="12"/>
                                  <w:szCs w:val="21"/>
                                </w:rPr>
                                <w:fldChar w:fldCharType="separate"/>
                              </w:r>
                              <w:r w:rsidR="00E80A08" w:rsidRPr="00E80A08">
                                <w:rPr>
                                  <w:b/>
                                  <w:bCs/>
                                  <w:noProof/>
                                  <w:color w:val="FFFFFF" w:themeColor="background1"/>
                                  <w:sz w:val="18"/>
                                  <w:szCs w:val="32"/>
                                </w:rPr>
                                <w:t>5</w:t>
                              </w:r>
                              <w:r w:rsidRPr="003B4D2C">
                                <w:rPr>
                                  <w:b/>
                                  <w:bCs/>
                                  <w:color w:val="FFFFFF" w:themeColor="background1"/>
                                  <w:sz w:val="18"/>
                                  <w:szCs w:val="32"/>
                                </w:rPr>
                                <w:fldChar w:fldCharType="end"/>
                              </w:r>
                            </w:p>
                          </w:txbxContent>
                        </wps:txbx>
                        <wps:bodyPr rot="0" vert="horz" wrap="square" lIns="0" tIns="45720" rIns="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_x0000_s1029" style="position:absolute;left:0;text-align:left;margin-left:477.4pt;margin-top:17.85pt;width:30.6pt;height:30.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" fillcolor="#201c1c [1640]" strokecolor="#3c3435 [3048]">
                  <v:fill color2="#3b3334 [3016]" rotate="t" angle="180" colors="0 #2e2526;52429f #3f3435;1 #403435" focus="100%" type="gradient">
                    <o:fill v:ext="view" type="gradientUnscaled"/>
                  </v:fill>
                  <v:shadow on="t" color="black" opacity="22937f" origin=",.5" offset="0,.63889mm"/>
                  <v:textbox inset="0,,0">
                    <w:txbxContent>
                      <w:p w:rsidR="003B4D2C" w:rsidRPr="003B4D2C" w:rsidRDefault="003B4D2C" w:rsidP="003B4D2C">
                        <w:pPr>
                          <w:pStyle w:val="Pieddepage"/>
                          <w:jc w:val="center"/>
                          <w:rPr>
                            <w:b/>
                            <w:bCs/>
                            <w:color w:val="FFFFFF" w:themeColor="background1"/>
                            <w:sz w:val="18"/>
                            <w:szCs w:val="32"/>
                          </w:rPr>
                        </w:pPr>
                        <w:r w:rsidRPr="003B4D2C">
                          <w:rPr>
                            <w:b/>
                            <w:sz w:val="12"/>
                            <w:szCs w:val="21"/>
                          </w:rPr>
                          <w:fldChar w:fldCharType="begin"/>
                        </w:r>
                        <w:r w:rsidRPr="003B4D2C">
                          <w:rPr>
                            <w:b/>
                            <w:sz w:val="10"/>
                          </w:rPr>
                          <w:instrText>PAGE    \* MERGEFORMAT</w:instrText>
                        </w:r>
                        <w:r w:rsidRPr="003B4D2C">
                          <w:rPr>
                            <w:b/>
                            <w:sz w:val="12"/>
                            <w:szCs w:val="21"/>
                          </w:rPr>
                          <w:fldChar w:fldCharType="separate"/>
                        </w:r>
                        <w:r w:rsidR="00E80A08" w:rsidRPr="00E80A08">
                          <w:rPr>
                            <w:b/>
                            <w:bCs/>
                            <w:noProof/>
                            <w:color w:val="FFFFFF" w:themeColor="background1"/>
                            <w:sz w:val="18"/>
                            <w:szCs w:val="32"/>
                          </w:rPr>
                          <w:t>5</w:t>
                        </w:r>
                        <w:r w:rsidRPr="003B4D2C">
                          <w:rPr>
                            <w:b/>
                            <w:bCs/>
                            <w:color w:val="FFFFFF" w:themeColor="background1"/>
                            <w:sz w:val="18"/>
                            <w:szCs w:val="32"/>
                          </w:rPr>
                          <w:fldChar w:fldCharType="end"/>
                        </w:r>
                      </w:p>
                    </w:txbxContent>
                  </v:textbox>
                  <w10:wrap anchorx="margin" anchory="margin"/>
                </v:oval>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3857" w:rsidRDefault="00DD3857">
    <w:pPr>
      <w:pStyle w:val="Pieddepage"/>
    </w:pPr>
    <w:r>
      <w:rPr>
        <w:noProof/>
        <w:lang w:val="en-US"/>
      </w:rPr>
      <w:drawing>
        <wp:anchor distT="0" distB="0" distL="114300" distR="114300" simplePos="0" relativeHeight="251666432" behindDoc="1" locked="0" layoutInCell="1" allowOverlap="1" wp14:anchorId="3CB5F096" wp14:editId="2ADB6FBA">
          <wp:simplePos x="0" y="0"/>
          <wp:positionH relativeFrom="column">
            <wp:posOffset>6087745</wp:posOffset>
          </wp:positionH>
          <wp:positionV relativeFrom="paragraph">
            <wp:posOffset>-490220</wp:posOffset>
          </wp:positionV>
          <wp:extent cx="7451090" cy="835025"/>
          <wp:effectExtent l="0" t="6668" r="0" b="0"/>
          <wp:wrapNone/>
          <wp:docPr id="15" name="Image 15" descr="C:\Users\installation\Documents\Charte graphique\Powerpoint\Corpus\Slid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stallation\Documents\Charte graphique\Powerpoint\Corpus\Slide 3.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73753"/>
                  <a:stretch/>
                </pic:blipFill>
                <pic:spPr bwMode="auto">
                  <a:xfrm rot="5400000" flipV="1">
                    <a:off x="0" y="0"/>
                    <a:ext cx="7451090" cy="835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37FC" w:rsidRDefault="005337FC" w:rsidP="00FD0167">
      <w:pPr>
        <w:spacing w:after="0" w:line="240" w:lineRule="auto"/>
      </w:pPr>
      <w:r>
        <w:separator/>
      </w:r>
    </w:p>
  </w:footnote>
  <w:footnote w:type="continuationSeparator" w:id="0">
    <w:p w:rsidR="005337FC" w:rsidRDefault="005337FC" w:rsidP="00FD01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3857" w:rsidRDefault="00A8318C">
    <w:pPr>
      <w:pStyle w:val="En-tte"/>
    </w:pPr>
    <w:r>
      <w:rPr>
        <w:noProof/>
        <w:lang w:val="en-US"/>
      </w:rPr>
      <w:drawing>
        <wp:anchor distT="0" distB="0" distL="114300" distR="114300" simplePos="0" relativeHeight="251664895" behindDoc="1" locked="0" layoutInCell="1" allowOverlap="1" wp14:anchorId="2F0FDB69" wp14:editId="0E610A3D">
          <wp:simplePos x="0" y="0"/>
          <wp:positionH relativeFrom="column">
            <wp:posOffset>-899795</wp:posOffset>
          </wp:positionH>
          <wp:positionV relativeFrom="paragraph">
            <wp:posOffset>-864235</wp:posOffset>
          </wp:positionV>
          <wp:extent cx="7560827" cy="10694504"/>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osition page paire (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0827" cy="10694504"/>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4506" w:rsidRDefault="002852D0">
    <w:pPr>
      <w:pStyle w:val="En-tte"/>
    </w:pPr>
    <w:r>
      <w:rPr>
        <w:noProof/>
        <w:lang w:val="en-US"/>
      </w:rPr>
      <w:drawing>
        <wp:anchor distT="0" distB="0" distL="114300" distR="114300" simplePos="0" relativeHeight="251667455" behindDoc="1" locked="0" layoutInCell="1" allowOverlap="1" wp14:anchorId="54443594" wp14:editId="57C84648">
          <wp:simplePos x="0" y="0"/>
          <wp:positionH relativeFrom="column">
            <wp:posOffset>-899650</wp:posOffset>
          </wp:positionH>
          <wp:positionV relativeFrom="paragraph">
            <wp:posOffset>-864235</wp:posOffset>
          </wp:positionV>
          <wp:extent cx="7558898" cy="10692185"/>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osition page impair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8898" cy="10692185"/>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127E" w:rsidRDefault="00CC6878">
    <w:pPr>
      <w:pStyle w:val="En-tte"/>
    </w:pPr>
    <w:r>
      <w:rPr>
        <w:noProof/>
        <w:lang w:val="en-US"/>
      </w:rPr>
      <w:drawing>
        <wp:anchor distT="0" distB="0" distL="114300" distR="114300" simplePos="0" relativeHeight="251659264" behindDoc="1" locked="0" layoutInCell="1" allowOverlap="1" wp14:anchorId="1D96BC6B" wp14:editId="3AC7098C">
          <wp:simplePos x="0" y="0"/>
          <wp:positionH relativeFrom="column">
            <wp:posOffset>-3790895</wp:posOffset>
          </wp:positionH>
          <wp:positionV relativeFrom="paragraph">
            <wp:posOffset>836902</wp:posOffset>
          </wp:positionV>
          <wp:extent cx="12736830" cy="9004300"/>
          <wp:effectExtent l="0" t="0" r="7620" b="635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stallation\Documents\Présentation Artefacts\Images nouvelle présentation Artefacts studio\Logo texturisé fond intérieur noir.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2736830" cy="900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DD3857" w:rsidRPr="00DD3857">
      <w:rPr>
        <w:noProof/>
        <w:lang w:val="en-US"/>
      </w:rPr>
      <w:drawing>
        <wp:anchor distT="0" distB="0" distL="114300" distR="114300" simplePos="0" relativeHeight="251663360" behindDoc="1" locked="0" layoutInCell="1" allowOverlap="1" wp14:anchorId="00C60DF0" wp14:editId="49116E01">
          <wp:simplePos x="0" y="0"/>
          <wp:positionH relativeFrom="column">
            <wp:posOffset>6278880</wp:posOffset>
          </wp:positionH>
          <wp:positionV relativeFrom="paragraph">
            <wp:posOffset>4294505</wp:posOffset>
          </wp:positionV>
          <wp:extent cx="7451090" cy="793750"/>
          <wp:effectExtent l="0" t="5080" r="0" b="0"/>
          <wp:wrapNone/>
          <wp:docPr id="13" name="Image 13" descr="C:\Users\installation\Documents\Charte graphique\Powerpoint\Corpus\Slid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stallation\Documents\Charte graphique\Powerpoint\Corpus\Slide 3.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b="73753"/>
                  <a:stretch/>
                </pic:blipFill>
                <pic:spPr bwMode="auto">
                  <a:xfrm rot="5400000" flipV="1">
                    <a:off x="0" y="0"/>
                    <a:ext cx="7451090" cy="793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alt="Description : petit_carre.gif" style="width:5pt;height:5pt;visibility:visible;mso-wrap-style:square" o:bullet="t">
        <v:imagedata r:id="rId1" o:title="petit_carre"/>
      </v:shape>
    </w:pict>
  </w:numPicBullet>
  <w:abstractNum w:abstractNumId="0">
    <w:nsid w:val="008A6BA6"/>
    <w:multiLevelType w:val="hybridMultilevel"/>
    <w:tmpl w:val="FD3C6B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3C9667B"/>
    <w:multiLevelType w:val="hybridMultilevel"/>
    <w:tmpl w:val="9E6076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C2A5020"/>
    <w:multiLevelType w:val="hybridMultilevel"/>
    <w:tmpl w:val="20DE530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DFE76FE"/>
    <w:multiLevelType w:val="hybridMultilevel"/>
    <w:tmpl w:val="73E489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2BC74E0"/>
    <w:multiLevelType w:val="hybridMultilevel"/>
    <w:tmpl w:val="FB661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7014989"/>
    <w:multiLevelType w:val="hybridMultilevel"/>
    <w:tmpl w:val="AB72CD08"/>
    <w:lvl w:ilvl="0" w:tplc="89F4C7F6">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BE42DF6"/>
    <w:multiLevelType w:val="hybridMultilevel"/>
    <w:tmpl w:val="C4267B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D056D1E"/>
    <w:multiLevelType w:val="hybridMultilevel"/>
    <w:tmpl w:val="A98E2A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7AF1F59"/>
    <w:multiLevelType w:val="hybridMultilevel"/>
    <w:tmpl w:val="3D1EF93C"/>
    <w:lvl w:ilvl="0" w:tplc="FC62C3A6">
      <w:numFmt w:val="bullet"/>
      <w:lvlText w:val="·"/>
      <w:lvlJc w:val="left"/>
      <w:pPr>
        <w:ind w:left="810" w:hanging="45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E9C5EF8"/>
    <w:multiLevelType w:val="hybridMultilevel"/>
    <w:tmpl w:val="1E24C794"/>
    <w:lvl w:ilvl="0" w:tplc="04090001">
      <w:start w:val="1"/>
      <w:numFmt w:val="bullet"/>
      <w:lvlText w:val=""/>
      <w:lvlJc w:val="left"/>
      <w:pPr>
        <w:ind w:left="1423" w:hanging="360"/>
      </w:pPr>
      <w:rPr>
        <w:rFonts w:ascii="Symbol" w:hAnsi="Symbol" w:hint="default"/>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abstractNum w:abstractNumId="10">
    <w:nsid w:val="302A0230"/>
    <w:multiLevelType w:val="hybridMultilevel"/>
    <w:tmpl w:val="449EDB1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5C1603D"/>
    <w:multiLevelType w:val="hybridMultilevel"/>
    <w:tmpl w:val="9CB436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9693DFA"/>
    <w:multiLevelType w:val="hybridMultilevel"/>
    <w:tmpl w:val="BE507DE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9AC2A5C"/>
    <w:multiLevelType w:val="hybridMultilevel"/>
    <w:tmpl w:val="ABC63512"/>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14">
    <w:nsid w:val="3DB755E6"/>
    <w:multiLevelType w:val="hybridMultilevel"/>
    <w:tmpl w:val="3C10B1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295022D"/>
    <w:multiLevelType w:val="hybridMultilevel"/>
    <w:tmpl w:val="48AEA7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3066CED"/>
    <w:multiLevelType w:val="hybridMultilevel"/>
    <w:tmpl w:val="0E08B4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3246E0E"/>
    <w:multiLevelType w:val="hybridMultilevel"/>
    <w:tmpl w:val="CE1E0812"/>
    <w:lvl w:ilvl="0" w:tplc="17BAAE66">
      <w:start w:val="1"/>
      <w:numFmt w:val="bullet"/>
      <w:lvlText w:val=""/>
      <w:lvlPicBulletId w:val="0"/>
      <w:lvlJc w:val="left"/>
      <w:pPr>
        <w:tabs>
          <w:tab w:val="num" w:pos="720"/>
        </w:tabs>
        <w:ind w:left="720" w:hanging="360"/>
      </w:pPr>
      <w:rPr>
        <w:rFonts w:ascii="Symbol" w:hAnsi="Symbol" w:hint="default"/>
      </w:rPr>
    </w:lvl>
    <w:lvl w:ilvl="1" w:tplc="166C7D18" w:tentative="1">
      <w:start w:val="1"/>
      <w:numFmt w:val="bullet"/>
      <w:lvlText w:val=""/>
      <w:lvlJc w:val="left"/>
      <w:pPr>
        <w:tabs>
          <w:tab w:val="num" w:pos="1440"/>
        </w:tabs>
        <w:ind w:left="1440" w:hanging="360"/>
      </w:pPr>
      <w:rPr>
        <w:rFonts w:ascii="Symbol" w:hAnsi="Symbol" w:hint="default"/>
      </w:rPr>
    </w:lvl>
    <w:lvl w:ilvl="2" w:tplc="85D0FF82" w:tentative="1">
      <w:start w:val="1"/>
      <w:numFmt w:val="bullet"/>
      <w:lvlText w:val=""/>
      <w:lvlJc w:val="left"/>
      <w:pPr>
        <w:tabs>
          <w:tab w:val="num" w:pos="2160"/>
        </w:tabs>
        <w:ind w:left="2160" w:hanging="360"/>
      </w:pPr>
      <w:rPr>
        <w:rFonts w:ascii="Symbol" w:hAnsi="Symbol" w:hint="default"/>
      </w:rPr>
    </w:lvl>
    <w:lvl w:ilvl="3" w:tplc="D2BE62EC" w:tentative="1">
      <w:start w:val="1"/>
      <w:numFmt w:val="bullet"/>
      <w:lvlText w:val=""/>
      <w:lvlJc w:val="left"/>
      <w:pPr>
        <w:tabs>
          <w:tab w:val="num" w:pos="2880"/>
        </w:tabs>
        <w:ind w:left="2880" w:hanging="360"/>
      </w:pPr>
      <w:rPr>
        <w:rFonts w:ascii="Symbol" w:hAnsi="Symbol" w:hint="default"/>
      </w:rPr>
    </w:lvl>
    <w:lvl w:ilvl="4" w:tplc="7CB6F460" w:tentative="1">
      <w:start w:val="1"/>
      <w:numFmt w:val="bullet"/>
      <w:lvlText w:val=""/>
      <w:lvlJc w:val="left"/>
      <w:pPr>
        <w:tabs>
          <w:tab w:val="num" w:pos="3600"/>
        </w:tabs>
        <w:ind w:left="3600" w:hanging="360"/>
      </w:pPr>
      <w:rPr>
        <w:rFonts w:ascii="Symbol" w:hAnsi="Symbol" w:hint="default"/>
      </w:rPr>
    </w:lvl>
    <w:lvl w:ilvl="5" w:tplc="95AA05B0" w:tentative="1">
      <w:start w:val="1"/>
      <w:numFmt w:val="bullet"/>
      <w:lvlText w:val=""/>
      <w:lvlJc w:val="left"/>
      <w:pPr>
        <w:tabs>
          <w:tab w:val="num" w:pos="4320"/>
        </w:tabs>
        <w:ind w:left="4320" w:hanging="360"/>
      </w:pPr>
      <w:rPr>
        <w:rFonts w:ascii="Symbol" w:hAnsi="Symbol" w:hint="default"/>
      </w:rPr>
    </w:lvl>
    <w:lvl w:ilvl="6" w:tplc="7E180148" w:tentative="1">
      <w:start w:val="1"/>
      <w:numFmt w:val="bullet"/>
      <w:lvlText w:val=""/>
      <w:lvlJc w:val="left"/>
      <w:pPr>
        <w:tabs>
          <w:tab w:val="num" w:pos="5040"/>
        </w:tabs>
        <w:ind w:left="5040" w:hanging="360"/>
      </w:pPr>
      <w:rPr>
        <w:rFonts w:ascii="Symbol" w:hAnsi="Symbol" w:hint="default"/>
      </w:rPr>
    </w:lvl>
    <w:lvl w:ilvl="7" w:tplc="A134EBC8" w:tentative="1">
      <w:start w:val="1"/>
      <w:numFmt w:val="bullet"/>
      <w:lvlText w:val=""/>
      <w:lvlJc w:val="left"/>
      <w:pPr>
        <w:tabs>
          <w:tab w:val="num" w:pos="5760"/>
        </w:tabs>
        <w:ind w:left="5760" w:hanging="360"/>
      </w:pPr>
      <w:rPr>
        <w:rFonts w:ascii="Symbol" w:hAnsi="Symbol" w:hint="default"/>
      </w:rPr>
    </w:lvl>
    <w:lvl w:ilvl="8" w:tplc="0D3E602E" w:tentative="1">
      <w:start w:val="1"/>
      <w:numFmt w:val="bullet"/>
      <w:lvlText w:val=""/>
      <w:lvlJc w:val="left"/>
      <w:pPr>
        <w:tabs>
          <w:tab w:val="num" w:pos="6480"/>
        </w:tabs>
        <w:ind w:left="6480" w:hanging="360"/>
      </w:pPr>
      <w:rPr>
        <w:rFonts w:ascii="Symbol" w:hAnsi="Symbol" w:hint="default"/>
      </w:rPr>
    </w:lvl>
  </w:abstractNum>
  <w:abstractNum w:abstractNumId="18">
    <w:nsid w:val="450764A6"/>
    <w:multiLevelType w:val="hybridMultilevel"/>
    <w:tmpl w:val="9474D466"/>
    <w:lvl w:ilvl="0" w:tplc="040C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9">
    <w:nsid w:val="4A45083D"/>
    <w:multiLevelType w:val="hybridMultilevel"/>
    <w:tmpl w:val="8E8894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C774650"/>
    <w:multiLevelType w:val="multilevel"/>
    <w:tmpl w:val="6E66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DF20C61"/>
    <w:multiLevelType w:val="hybridMultilevel"/>
    <w:tmpl w:val="1D4C74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E27055E"/>
    <w:multiLevelType w:val="hybridMultilevel"/>
    <w:tmpl w:val="BEDA3E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27D42B9"/>
    <w:multiLevelType w:val="hybridMultilevel"/>
    <w:tmpl w:val="FE0469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C66113A"/>
    <w:multiLevelType w:val="hybridMultilevel"/>
    <w:tmpl w:val="189446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2C1635F"/>
    <w:multiLevelType w:val="hybridMultilevel"/>
    <w:tmpl w:val="E95285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6B029F1"/>
    <w:multiLevelType w:val="hybridMultilevel"/>
    <w:tmpl w:val="8160CF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69CE4595"/>
    <w:multiLevelType w:val="hybridMultilevel"/>
    <w:tmpl w:val="33D624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6BED2741"/>
    <w:multiLevelType w:val="hybridMultilevel"/>
    <w:tmpl w:val="2AD0BA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6DA76C10"/>
    <w:multiLevelType w:val="hybridMultilevel"/>
    <w:tmpl w:val="E0D83940"/>
    <w:lvl w:ilvl="0" w:tplc="04090001">
      <w:start w:val="1"/>
      <w:numFmt w:val="bullet"/>
      <w:lvlText w:val=""/>
      <w:lvlJc w:val="left"/>
      <w:pPr>
        <w:ind w:left="1423" w:hanging="360"/>
      </w:pPr>
      <w:rPr>
        <w:rFonts w:ascii="Symbol" w:hAnsi="Symbol" w:hint="default"/>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abstractNum w:abstractNumId="30">
    <w:nsid w:val="6F8D4197"/>
    <w:multiLevelType w:val="hybridMultilevel"/>
    <w:tmpl w:val="1E9A69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70194A1C"/>
    <w:multiLevelType w:val="hybridMultilevel"/>
    <w:tmpl w:val="BCC2FF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72031DA5"/>
    <w:multiLevelType w:val="hybridMultilevel"/>
    <w:tmpl w:val="0ED8B1BC"/>
    <w:lvl w:ilvl="0" w:tplc="04090001">
      <w:start w:val="1"/>
      <w:numFmt w:val="bullet"/>
      <w:lvlText w:val=""/>
      <w:lvlJc w:val="left"/>
      <w:pPr>
        <w:ind w:left="1423" w:hanging="360"/>
      </w:pPr>
      <w:rPr>
        <w:rFonts w:ascii="Symbol" w:hAnsi="Symbol" w:hint="default"/>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abstractNum w:abstractNumId="33">
    <w:nsid w:val="735F537C"/>
    <w:multiLevelType w:val="hybridMultilevel"/>
    <w:tmpl w:val="1FDC97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739F7B26"/>
    <w:multiLevelType w:val="hybridMultilevel"/>
    <w:tmpl w:val="5D84EF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73FE1FBB"/>
    <w:multiLevelType w:val="hybridMultilevel"/>
    <w:tmpl w:val="F91EBCB8"/>
    <w:lvl w:ilvl="0" w:tplc="040C0001">
      <w:start w:val="1"/>
      <w:numFmt w:val="bullet"/>
      <w:lvlText w:val=""/>
      <w:lvlJc w:val="left"/>
      <w:pPr>
        <w:ind w:left="766" w:hanging="360"/>
      </w:pPr>
      <w:rPr>
        <w:rFonts w:ascii="Symbol" w:hAnsi="Symbol" w:hint="default"/>
      </w:rPr>
    </w:lvl>
    <w:lvl w:ilvl="1" w:tplc="040C0003">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36">
    <w:nsid w:val="7A5A2386"/>
    <w:multiLevelType w:val="hybridMultilevel"/>
    <w:tmpl w:val="0046EE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7C552CA4"/>
    <w:multiLevelType w:val="hybridMultilevel"/>
    <w:tmpl w:val="7DC8DC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E165A1C"/>
    <w:multiLevelType w:val="hybridMultilevel"/>
    <w:tmpl w:val="60B22060"/>
    <w:lvl w:ilvl="0" w:tplc="17BAAE66">
      <w:start w:val="1"/>
      <w:numFmt w:val="bullet"/>
      <w:lvlText w:val=""/>
      <w:lvlPicBulletId w:val="0"/>
      <w:lvlJc w:val="left"/>
      <w:pPr>
        <w:tabs>
          <w:tab w:val="num" w:pos="720"/>
        </w:tabs>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7E2068DA"/>
    <w:multiLevelType w:val="hybridMultilevel"/>
    <w:tmpl w:val="8604D63E"/>
    <w:lvl w:ilvl="0" w:tplc="B94ACD22">
      <w:start w:val="1"/>
      <w:numFmt w:val="bullet"/>
      <w:lvlText w:val="•"/>
      <w:lvlJc w:val="left"/>
      <w:pPr>
        <w:tabs>
          <w:tab w:val="num" w:pos="720"/>
        </w:tabs>
        <w:ind w:left="720" w:hanging="360"/>
      </w:pPr>
      <w:rPr>
        <w:rFonts w:ascii="Times New Roman" w:hAnsi="Times New Roman" w:hint="default"/>
      </w:rPr>
    </w:lvl>
    <w:lvl w:ilvl="1" w:tplc="0660CE86">
      <w:start w:val="1228"/>
      <w:numFmt w:val="bullet"/>
      <w:lvlText w:val="•"/>
      <w:lvlJc w:val="left"/>
      <w:pPr>
        <w:tabs>
          <w:tab w:val="num" w:pos="1440"/>
        </w:tabs>
        <w:ind w:left="1440" w:hanging="360"/>
      </w:pPr>
      <w:rPr>
        <w:rFonts w:ascii="Times New Roman" w:hAnsi="Times New Roman" w:hint="default"/>
      </w:rPr>
    </w:lvl>
    <w:lvl w:ilvl="2" w:tplc="7922A83E" w:tentative="1">
      <w:start w:val="1"/>
      <w:numFmt w:val="bullet"/>
      <w:lvlText w:val="•"/>
      <w:lvlJc w:val="left"/>
      <w:pPr>
        <w:tabs>
          <w:tab w:val="num" w:pos="2160"/>
        </w:tabs>
        <w:ind w:left="2160" w:hanging="360"/>
      </w:pPr>
      <w:rPr>
        <w:rFonts w:ascii="Times New Roman" w:hAnsi="Times New Roman" w:hint="default"/>
      </w:rPr>
    </w:lvl>
    <w:lvl w:ilvl="3" w:tplc="C46878E4" w:tentative="1">
      <w:start w:val="1"/>
      <w:numFmt w:val="bullet"/>
      <w:lvlText w:val="•"/>
      <w:lvlJc w:val="left"/>
      <w:pPr>
        <w:tabs>
          <w:tab w:val="num" w:pos="2880"/>
        </w:tabs>
        <w:ind w:left="2880" w:hanging="360"/>
      </w:pPr>
      <w:rPr>
        <w:rFonts w:ascii="Times New Roman" w:hAnsi="Times New Roman" w:hint="default"/>
      </w:rPr>
    </w:lvl>
    <w:lvl w:ilvl="4" w:tplc="4B5C86CA" w:tentative="1">
      <w:start w:val="1"/>
      <w:numFmt w:val="bullet"/>
      <w:lvlText w:val="•"/>
      <w:lvlJc w:val="left"/>
      <w:pPr>
        <w:tabs>
          <w:tab w:val="num" w:pos="3600"/>
        </w:tabs>
        <w:ind w:left="3600" w:hanging="360"/>
      </w:pPr>
      <w:rPr>
        <w:rFonts w:ascii="Times New Roman" w:hAnsi="Times New Roman" w:hint="default"/>
      </w:rPr>
    </w:lvl>
    <w:lvl w:ilvl="5" w:tplc="8A30CB2E" w:tentative="1">
      <w:start w:val="1"/>
      <w:numFmt w:val="bullet"/>
      <w:lvlText w:val="•"/>
      <w:lvlJc w:val="left"/>
      <w:pPr>
        <w:tabs>
          <w:tab w:val="num" w:pos="4320"/>
        </w:tabs>
        <w:ind w:left="4320" w:hanging="360"/>
      </w:pPr>
      <w:rPr>
        <w:rFonts w:ascii="Times New Roman" w:hAnsi="Times New Roman" w:hint="default"/>
      </w:rPr>
    </w:lvl>
    <w:lvl w:ilvl="6" w:tplc="614C4060" w:tentative="1">
      <w:start w:val="1"/>
      <w:numFmt w:val="bullet"/>
      <w:lvlText w:val="•"/>
      <w:lvlJc w:val="left"/>
      <w:pPr>
        <w:tabs>
          <w:tab w:val="num" w:pos="5040"/>
        </w:tabs>
        <w:ind w:left="5040" w:hanging="360"/>
      </w:pPr>
      <w:rPr>
        <w:rFonts w:ascii="Times New Roman" w:hAnsi="Times New Roman" w:hint="default"/>
      </w:rPr>
    </w:lvl>
    <w:lvl w:ilvl="7" w:tplc="14706E06" w:tentative="1">
      <w:start w:val="1"/>
      <w:numFmt w:val="bullet"/>
      <w:lvlText w:val="•"/>
      <w:lvlJc w:val="left"/>
      <w:pPr>
        <w:tabs>
          <w:tab w:val="num" w:pos="5760"/>
        </w:tabs>
        <w:ind w:left="5760" w:hanging="360"/>
      </w:pPr>
      <w:rPr>
        <w:rFonts w:ascii="Times New Roman" w:hAnsi="Times New Roman" w:hint="default"/>
      </w:rPr>
    </w:lvl>
    <w:lvl w:ilvl="8" w:tplc="3F88CBF6" w:tentative="1">
      <w:start w:val="1"/>
      <w:numFmt w:val="bullet"/>
      <w:lvlText w:val="•"/>
      <w:lvlJc w:val="left"/>
      <w:pPr>
        <w:tabs>
          <w:tab w:val="num" w:pos="6480"/>
        </w:tabs>
        <w:ind w:left="6480" w:hanging="360"/>
      </w:pPr>
      <w:rPr>
        <w:rFonts w:ascii="Times New Roman" w:hAnsi="Times New Roman" w:hint="default"/>
      </w:rPr>
    </w:lvl>
  </w:abstractNum>
  <w:num w:numId="1">
    <w:abstractNumId w:val="31"/>
  </w:num>
  <w:num w:numId="2">
    <w:abstractNumId w:val="2"/>
  </w:num>
  <w:num w:numId="3">
    <w:abstractNumId w:val="22"/>
  </w:num>
  <w:num w:numId="4">
    <w:abstractNumId w:val="7"/>
  </w:num>
  <w:num w:numId="5">
    <w:abstractNumId w:val="15"/>
  </w:num>
  <w:num w:numId="6">
    <w:abstractNumId w:val="4"/>
  </w:num>
  <w:num w:numId="7">
    <w:abstractNumId w:val="36"/>
  </w:num>
  <w:num w:numId="8">
    <w:abstractNumId w:val="0"/>
  </w:num>
  <w:num w:numId="9">
    <w:abstractNumId w:val="24"/>
  </w:num>
  <w:num w:numId="10">
    <w:abstractNumId w:val="13"/>
  </w:num>
  <w:num w:numId="11">
    <w:abstractNumId w:val="27"/>
  </w:num>
  <w:num w:numId="12">
    <w:abstractNumId w:val="23"/>
  </w:num>
  <w:num w:numId="13">
    <w:abstractNumId w:val="21"/>
  </w:num>
  <w:num w:numId="14">
    <w:abstractNumId w:val="37"/>
  </w:num>
  <w:num w:numId="15">
    <w:abstractNumId w:val="28"/>
  </w:num>
  <w:num w:numId="16">
    <w:abstractNumId w:val="1"/>
  </w:num>
  <w:num w:numId="17">
    <w:abstractNumId w:val="30"/>
  </w:num>
  <w:num w:numId="18">
    <w:abstractNumId w:val="12"/>
  </w:num>
  <w:num w:numId="19">
    <w:abstractNumId w:val="19"/>
  </w:num>
  <w:num w:numId="20">
    <w:abstractNumId w:val="3"/>
  </w:num>
  <w:num w:numId="21">
    <w:abstractNumId w:val="33"/>
  </w:num>
  <w:num w:numId="22">
    <w:abstractNumId w:val="14"/>
  </w:num>
  <w:num w:numId="23">
    <w:abstractNumId w:val="35"/>
  </w:num>
  <w:num w:numId="24">
    <w:abstractNumId w:val="20"/>
  </w:num>
  <w:num w:numId="25">
    <w:abstractNumId w:val="5"/>
  </w:num>
  <w:num w:numId="26">
    <w:abstractNumId w:val="39"/>
  </w:num>
  <w:num w:numId="27">
    <w:abstractNumId w:val="26"/>
  </w:num>
  <w:num w:numId="28">
    <w:abstractNumId w:val="17"/>
  </w:num>
  <w:num w:numId="29">
    <w:abstractNumId w:val="38"/>
  </w:num>
  <w:num w:numId="30">
    <w:abstractNumId w:val="8"/>
  </w:num>
  <w:num w:numId="31">
    <w:abstractNumId w:val="6"/>
  </w:num>
  <w:num w:numId="32">
    <w:abstractNumId w:val="34"/>
  </w:num>
  <w:num w:numId="33">
    <w:abstractNumId w:val="11"/>
  </w:num>
  <w:num w:numId="34">
    <w:abstractNumId w:val="10"/>
  </w:num>
  <w:num w:numId="35">
    <w:abstractNumId w:val="16"/>
  </w:num>
  <w:num w:numId="36">
    <w:abstractNumId w:val="25"/>
  </w:num>
  <w:num w:numId="37">
    <w:abstractNumId w:val="18"/>
  </w:num>
  <w:num w:numId="38">
    <w:abstractNumId w:val="29"/>
  </w:num>
  <w:num w:numId="39">
    <w:abstractNumId w:val="9"/>
  </w:num>
  <w:num w:numId="4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60C5"/>
    <w:rsid w:val="00004146"/>
    <w:rsid w:val="00004D0D"/>
    <w:rsid w:val="00007BA9"/>
    <w:rsid w:val="0001209D"/>
    <w:rsid w:val="00017939"/>
    <w:rsid w:val="00021A80"/>
    <w:rsid w:val="00027036"/>
    <w:rsid w:val="000321B1"/>
    <w:rsid w:val="00036371"/>
    <w:rsid w:val="00036785"/>
    <w:rsid w:val="00044833"/>
    <w:rsid w:val="0004581E"/>
    <w:rsid w:val="0006293E"/>
    <w:rsid w:val="00066D4F"/>
    <w:rsid w:val="00070FD1"/>
    <w:rsid w:val="00071C0F"/>
    <w:rsid w:val="00071E81"/>
    <w:rsid w:val="00075821"/>
    <w:rsid w:val="00077C14"/>
    <w:rsid w:val="00080C16"/>
    <w:rsid w:val="00081B26"/>
    <w:rsid w:val="00083298"/>
    <w:rsid w:val="0008782C"/>
    <w:rsid w:val="0009091B"/>
    <w:rsid w:val="00091E9A"/>
    <w:rsid w:val="000A5AE9"/>
    <w:rsid w:val="000A6759"/>
    <w:rsid w:val="000A67CB"/>
    <w:rsid w:val="000B4CA5"/>
    <w:rsid w:val="000B4E2B"/>
    <w:rsid w:val="000B4FC3"/>
    <w:rsid w:val="000C6DEA"/>
    <w:rsid w:val="000D36AE"/>
    <w:rsid w:val="000D49A9"/>
    <w:rsid w:val="000D687B"/>
    <w:rsid w:val="000E0C8A"/>
    <w:rsid w:val="000E1B77"/>
    <w:rsid w:val="000F38CE"/>
    <w:rsid w:val="001017C8"/>
    <w:rsid w:val="00104091"/>
    <w:rsid w:val="00104BA0"/>
    <w:rsid w:val="00105541"/>
    <w:rsid w:val="001113E2"/>
    <w:rsid w:val="00112EAD"/>
    <w:rsid w:val="00113B0E"/>
    <w:rsid w:val="00114598"/>
    <w:rsid w:val="00120C28"/>
    <w:rsid w:val="00120D9A"/>
    <w:rsid w:val="001213BE"/>
    <w:rsid w:val="001255A5"/>
    <w:rsid w:val="00140600"/>
    <w:rsid w:val="0014348A"/>
    <w:rsid w:val="00151B5B"/>
    <w:rsid w:val="0015334B"/>
    <w:rsid w:val="001606B4"/>
    <w:rsid w:val="001700C4"/>
    <w:rsid w:val="001722B4"/>
    <w:rsid w:val="00172847"/>
    <w:rsid w:val="001836D3"/>
    <w:rsid w:val="0018398D"/>
    <w:rsid w:val="001847BA"/>
    <w:rsid w:val="00185897"/>
    <w:rsid w:val="001863A6"/>
    <w:rsid w:val="00186508"/>
    <w:rsid w:val="001877BD"/>
    <w:rsid w:val="00193C77"/>
    <w:rsid w:val="00194949"/>
    <w:rsid w:val="00197AB6"/>
    <w:rsid w:val="001A1C8D"/>
    <w:rsid w:val="001A34F8"/>
    <w:rsid w:val="001A7394"/>
    <w:rsid w:val="001B2472"/>
    <w:rsid w:val="001D10FA"/>
    <w:rsid w:val="001D69D6"/>
    <w:rsid w:val="001D6B78"/>
    <w:rsid w:val="001E5B29"/>
    <w:rsid w:val="001F3976"/>
    <w:rsid w:val="00202B80"/>
    <w:rsid w:val="00207D91"/>
    <w:rsid w:val="002144E4"/>
    <w:rsid w:val="002203F8"/>
    <w:rsid w:val="00221CAF"/>
    <w:rsid w:val="002239F9"/>
    <w:rsid w:val="00225DF9"/>
    <w:rsid w:val="00226CA9"/>
    <w:rsid w:val="00231174"/>
    <w:rsid w:val="00232D97"/>
    <w:rsid w:val="002331AF"/>
    <w:rsid w:val="00242C9B"/>
    <w:rsid w:val="00243C37"/>
    <w:rsid w:val="00244341"/>
    <w:rsid w:val="00250486"/>
    <w:rsid w:val="00250EB0"/>
    <w:rsid w:val="002512E0"/>
    <w:rsid w:val="002567AC"/>
    <w:rsid w:val="002635F8"/>
    <w:rsid w:val="00270752"/>
    <w:rsid w:val="00275383"/>
    <w:rsid w:val="00280CD7"/>
    <w:rsid w:val="002852D0"/>
    <w:rsid w:val="002876BC"/>
    <w:rsid w:val="002906F3"/>
    <w:rsid w:val="00293A8B"/>
    <w:rsid w:val="00297411"/>
    <w:rsid w:val="002A0130"/>
    <w:rsid w:val="002A3042"/>
    <w:rsid w:val="002A453E"/>
    <w:rsid w:val="002A48F6"/>
    <w:rsid w:val="002C230D"/>
    <w:rsid w:val="002C4ACD"/>
    <w:rsid w:val="002C738D"/>
    <w:rsid w:val="002D0733"/>
    <w:rsid w:val="002F0E6A"/>
    <w:rsid w:val="002F2893"/>
    <w:rsid w:val="002F40DB"/>
    <w:rsid w:val="002F5F9C"/>
    <w:rsid w:val="002F7BE3"/>
    <w:rsid w:val="00304556"/>
    <w:rsid w:val="00307770"/>
    <w:rsid w:val="003077AA"/>
    <w:rsid w:val="00315D6E"/>
    <w:rsid w:val="0031756E"/>
    <w:rsid w:val="00325705"/>
    <w:rsid w:val="00333A06"/>
    <w:rsid w:val="00336E58"/>
    <w:rsid w:val="00340B64"/>
    <w:rsid w:val="00343790"/>
    <w:rsid w:val="00343958"/>
    <w:rsid w:val="00343BA3"/>
    <w:rsid w:val="003451D8"/>
    <w:rsid w:val="0034784F"/>
    <w:rsid w:val="00351925"/>
    <w:rsid w:val="00355088"/>
    <w:rsid w:val="00363DC4"/>
    <w:rsid w:val="00365282"/>
    <w:rsid w:val="00370DD6"/>
    <w:rsid w:val="00381A83"/>
    <w:rsid w:val="00383FA1"/>
    <w:rsid w:val="00387503"/>
    <w:rsid w:val="0039091F"/>
    <w:rsid w:val="00392B05"/>
    <w:rsid w:val="00393E41"/>
    <w:rsid w:val="00394909"/>
    <w:rsid w:val="003A0519"/>
    <w:rsid w:val="003A0BA7"/>
    <w:rsid w:val="003A7CA8"/>
    <w:rsid w:val="003B4D2C"/>
    <w:rsid w:val="003C1B6D"/>
    <w:rsid w:val="003D3826"/>
    <w:rsid w:val="003D3D10"/>
    <w:rsid w:val="003D4077"/>
    <w:rsid w:val="003E06C0"/>
    <w:rsid w:val="003F2E81"/>
    <w:rsid w:val="004016EA"/>
    <w:rsid w:val="00402B8D"/>
    <w:rsid w:val="00404B5F"/>
    <w:rsid w:val="004073ED"/>
    <w:rsid w:val="004136D5"/>
    <w:rsid w:val="00423324"/>
    <w:rsid w:val="00425470"/>
    <w:rsid w:val="004257BB"/>
    <w:rsid w:val="0042775F"/>
    <w:rsid w:val="00430EE2"/>
    <w:rsid w:val="004406C6"/>
    <w:rsid w:val="0044126B"/>
    <w:rsid w:val="004425C4"/>
    <w:rsid w:val="0044461A"/>
    <w:rsid w:val="004448E8"/>
    <w:rsid w:val="00444B49"/>
    <w:rsid w:val="00464D87"/>
    <w:rsid w:val="0046725D"/>
    <w:rsid w:val="00484D98"/>
    <w:rsid w:val="004860C5"/>
    <w:rsid w:val="00491151"/>
    <w:rsid w:val="00493B7A"/>
    <w:rsid w:val="00495600"/>
    <w:rsid w:val="00495B9E"/>
    <w:rsid w:val="004A2DAA"/>
    <w:rsid w:val="004A3DC4"/>
    <w:rsid w:val="004A4CB1"/>
    <w:rsid w:val="004B3F6C"/>
    <w:rsid w:val="004B59E5"/>
    <w:rsid w:val="004B5D54"/>
    <w:rsid w:val="004B74BA"/>
    <w:rsid w:val="004D36F4"/>
    <w:rsid w:val="004E05EC"/>
    <w:rsid w:val="004E2B93"/>
    <w:rsid w:val="004E40F8"/>
    <w:rsid w:val="004E7073"/>
    <w:rsid w:val="00502452"/>
    <w:rsid w:val="005076F2"/>
    <w:rsid w:val="00510230"/>
    <w:rsid w:val="00520D68"/>
    <w:rsid w:val="00521E80"/>
    <w:rsid w:val="00524A36"/>
    <w:rsid w:val="00526915"/>
    <w:rsid w:val="005301AB"/>
    <w:rsid w:val="005337FC"/>
    <w:rsid w:val="00535809"/>
    <w:rsid w:val="0053751A"/>
    <w:rsid w:val="00537C3A"/>
    <w:rsid w:val="005407FE"/>
    <w:rsid w:val="00541BB9"/>
    <w:rsid w:val="005426DC"/>
    <w:rsid w:val="00542C57"/>
    <w:rsid w:val="00543CC6"/>
    <w:rsid w:val="00545707"/>
    <w:rsid w:val="00546FC9"/>
    <w:rsid w:val="00553E45"/>
    <w:rsid w:val="00557295"/>
    <w:rsid w:val="00562BC4"/>
    <w:rsid w:val="005708C8"/>
    <w:rsid w:val="00571329"/>
    <w:rsid w:val="005732D0"/>
    <w:rsid w:val="00574368"/>
    <w:rsid w:val="00575AAE"/>
    <w:rsid w:val="00585796"/>
    <w:rsid w:val="00587D5B"/>
    <w:rsid w:val="00594B4D"/>
    <w:rsid w:val="00596ACD"/>
    <w:rsid w:val="005A04DB"/>
    <w:rsid w:val="005A14B8"/>
    <w:rsid w:val="005A1508"/>
    <w:rsid w:val="005A20D8"/>
    <w:rsid w:val="005A5AA3"/>
    <w:rsid w:val="005B30F1"/>
    <w:rsid w:val="005B4D3E"/>
    <w:rsid w:val="005C40C1"/>
    <w:rsid w:val="005D7105"/>
    <w:rsid w:val="005E5E33"/>
    <w:rsid w:val="005F0FB1"/>
    <w:rsid w:val="005F26AC"/>
    <w:rsid w:val="005F3B8D"/>
    <w:rsid w:val="0060102D"/>
    <w:rsid w:val="00603626"/>
    <w:rsid w:val="00603802"/>
    <w:rsid w:val="00603DA6"/>
    <w:rsid w:val="00606383"/>
    <w:rsid w:val="00606BE0"/>
    <w:rsid w:val="006071A0"/>
    <w:rsid w:val="00611BFB"/>
    <w:rsid w:val="00611F6F"/>
    <w:rsid w:val="00616868"/>
    <w:rsid w:val="0062671D"/>
    <w:rsid w:val="0063301C"/>
    <w:rsid w:val="00644DE9"/>
    <w:rsid w:val="00644F33"/>
    <w:rsid w:val="00644F64"/>
    <w:rsid w:val="00650DF9"/>
    <w:rsid w:val="0066062C"/>
    <w:rsid w:val="006630DE"/>
    <w:rsid w:val="00663638"/>
    <w:rsid w:val="006714DD"/>
    <w:rsid w:val="00671560"/>
    <w:rsid w:val="00673015"/>
    <w:rsid w:val="006741D3"/>
    <w:rsid w:val="00687D42"/>
    <w:rsid w:val="00691217"/>
    <w:rsid w:val="00693458"/>
    <w:rsid w:val="006A563D"/>
    <w:rsid w:val="006A7D6C"/>
    <w:rsid w:val="006B1AB3"/>
    <w:rsid w:val="006B29A4"/>
    <w:rsid w:val="006B2C1A"/>
    <w:rsid w:val="006B3225"/>
    <w:rsid w:val="006B69EB"/>
    <w:rsid w:val="006C0B6F"/>
    <w:rsid w:val="006C1BFB"/>
    <w:rsid w:val="006C31BA"/>
    <w:rsid w:val="006C41EB"/>
    <w:rsid w:val="006C556F"/>
    <w:rsid w:val="006C74A1"/>
    <w:rsid w:val="006D15C8"/>
    <w:rsid w:val="006D4A15"/>
    <w:rsid w:val="006D5520"/>
    <w:rsid w:val="006E3A46"/>
    <w:rsid w:val="006E5104"/>
    <w:rsid w:val="006E6113"/>
    <w:rsid w:val="006F6A23"/>
    <w:rsid w:val="00701761"/>
    <w:rsid w:val="00711FE7"/>
    <w:rsid w:val="00714387"/>
    <w:rsid w:val="0072127E"/>
    <w:rsid w:val="007231CB"/>
    <w:rsid w:val="007325C1"/>
    <w:rsid w:val="00742323"/>
    <w:rsid w:val="00743407"/>
    <w:rsid w:val="00745D9A"/>
    <w:rsid w:val="0075081A"/>
    <w:rsid w:val="0076571D"/>
    <w:rsid w:val="007701C3"/>
    <w:rsid w:val="007749BB"/>
    <w:rsid w:val="0077543F"/>
    <w:rsid w:val="007823D8"/>
    <w:rsid w:val="00785F1D"/>
    <w:rsid w:val="00794ADD"/>
    <w:rsid w:val="007969A2"/>
    <w:rsid w:val="007973DC"/>
    <w:rsid w:val="007978EF"/>
    <w:rsid w:val="007A68E0"/>
    <w:rsid w:val="007B3AD0"/>
    <w:rsid w:val="007B5409"/>
    <w:rsid w:val="007C0187"/>
    <w:rsid w:val="007C22AA"/>
    <w:rsid w:val="007D055D"/>
    <w:rsid w:val="007D179B"/>
    <w:rsid w:val="007D6754"/>
    <w:rsid w:val="007E159C"/>
    <w:rsid w:val="007E7A21"/>
    <w:rsid w:val="007F11AA"/>
    <w:rsid w:val="007F4874"/>
    <w:rsid w:val="007F6EA7"/>
    <w:rsid w:val="008061EB"/>
    <w:rsid w:val="00806283"/>
    <w:rsid w:val="00806A99"/>
    <w:rsid w:val="00814DAE"/>
    <w:rsid w:val="008162C3"/>
    <w:rsid w:val="00820B36"/>
    <w:rsid w:val="008223AE"/>
    <w:rsid w:val="008226C9"/>
    <w:rsid w:val="00826620"/>
    <w:rsid w:val="00827C82"/>
    <w:rsid w:val="00841A67"/>
    <w:rsid w:val="00842E80"/>
    <w:rsid w:val="008526E8"/>
    <w:rsid w:val="00852D05"/>
    <w:rsid w:val="0085523B"/>
    <w:rsid w:val="00857F20"/>
    <w:rsid w:val="00860467"/>
    <w:rsid w:val="008635A1"/>
    <w:rsid w:val="0087252F"/>
    <w:rsid w:val="00873563"/>
    <w:rsid w:val="008762FF"/>
    <w:rsid w:val="00876EC9"/>
    <w:rsid w:val="00877C04"/>
    <w:rsid w:val="008803EC"/>
    <w:rsid w:val="008850BA"/>
    <w:rsid w:val="00885FD6"/>
    <w:rsid w:val="00886798"/>
    <w:rsid w:val="00892E28"/>
    <w:rsid w:val="008942CE"/>
    <w:rsid w:val="008967BD"/>
    <w:rsid w:val="00897517"/>
    <w:rsid w:val="008A1544"/>
    <w:rsid w:val="008A2A30"/>
    <w:rsid w:val="008A4002"/>
    <w:rsid w:val="008B1AD6"/>
    <w:rsid w:val="008B1C51"/>
    <w:rsid w:val="008B3829"/>
    <w:rsid w:val="008B447A"/>
    <w:rsid w:val="008B46AC"/>
    <w:rsid w:val="008B5C0B"/>
    <w:rsid w:val="008C1BDF"/>
    <w:rsid w:val="008C1BE4"/>
    <w:rsid w:val="008C4577"/>
    <w:rsid w:val="008C7185"/>
    <w:rsid w:val="008D0E55"/>
    <w:rsid w:val="008D591E"/>
    <w:rsid w:val="008D7F0D"/>
    <w:rsid w:val="008E0CEE"/>
    <w:rsid w:val="008E1A21"/>
    <w:rsid w:val="008E7B32"/>
    <w:rsid w:val="008F08D3"/>
    <w:rsid w:val="008F47E1"/>
    <w:rsid w:val="008F4A95"/>
    <w:rsid w:val="008F7FCA"/>
    <w:rsid w:val="0090046B"/>
    <w:rsid w:val="00903AB9"/>
    <w:rsid w:val="0090663A"/>
    <w:rsid w:val="00924506"/>
    <w:rsid w:val="009265F9"/>
    <w:rsid w:val="00930A45"/>
    <w:rsid w:val="00950613"/>
    <w:rsid w:val="00957BD6"/>
    <w:rsid w:val="00961D94"/>
    <w:rsid w:val="00961DB3"/>
    <w:rsid w:val="0096546C"/>
    <w:rsid w:val="009713F6"/>
    <w:rsid w:val="00971415"/>
    <w:rsid w:val="0097223F"/>
    <w:rsid w:val="00973A41"/>
    <w:rsid w:val="00985115"/>
    <w:rsid w:val="009854BE"/>
    <w:rsid w:val="00985AB4"/>
    <w:rsid w:val="00993159"/>
    <w:rsid w:val="009A1299"/>
    <w:rsid w:val="009B0C03"/>
    <w:rsid w:val="009B1073"/>
    <w:rsid w:val="009B5231"/>
    <w:rsid w:val="009B586F"/>
    <w:rsid w:val="009B5C2D"/>
    <w:rsid w:val="009B7D1A"/>
    <w:rsid w:val="009C0157"/>
    <w:rsid w:val="009C0279"/>
    <w:rsid w:val="009C29F9"/>
    <w:rsid w:val="009C6269"/>
    <w:rsid w:val="009C70A0"/>
    <w:rsid w:val="009D016C"/>
    <w:rsid w:val="009D1278"/>
    <w:rsid w:val="009E1694"/>
    <w:rsid w:val="009E3602"/>
    <w:rsid w:val="009E454D"/>
    <w:rsid w:val="009F06FC"/>
    <w:rsid w:val="009F10CC"/>
    <w:rsid w:val="009F4C82"/>
    <w:rsid w:val="00A02627"/>
    <w:rsid w:val="00A0637B"/>
    <w:rsid w:val="00A11159"/>
    <w:rsid w:val="00A2436E"/>
    <w:rsid w:val="00A31368"/>
    <w:rsid w:val="00A351AC"/>
    <w:rsid w:val="00A36A66"/>
    <w:rsid w:val="00A44214"/>
    <w:rsid w:val="00A50648"/>
    <w:rsid w:val="00A56083"/>
    <w:rsid w:val="00A56691"/>
    <w:rsid w:val="00A568EF"/>
    <w:rsid w:val="00A6341C"/>
    <w:rsid w:val="00A6348C"/>
    <w:rsid w:val="00A70829"/>
    <w:rsid w:val="00A71EF1"/>
    <w:rsid w:val="00A73269"/>
    <w:rsid w:val="00A75DBC"/>
    <w:rsid w:val="00A77F07"/>
    <w:rsid w:val="00A82390"/>
    <w:rsid w:val="00A8318C"/>
    <w:rsid w:val="00A84E17"/>
    <w:rsid w:val="00A918AF"/>
    <w:rsid w:val="00AA3406"/>
    <w:rsid w:val="00AB06AB"/>
    <w:rsid w:val="00AB44FA"/>
    <w:rsid w:val="00AC04EB"/>
    <w:rsid w:val="00AC1559"/>
    <w:rsid w:val="00AC61BE"/>
    <w:rsid w:val="00AD67C5"/>
    <w:rsid w:val="00AE53A6"/>
    <w:rsid w:val="00AF5E3C"/>
    <w:rsid w:val="00B00FF5"/>
    <w:rsid w:val="00B037FD"/>
    <w:rsid w:val="00B10235"/>
    <w:rsid w:val="00B103F5"/>
    <w:rsid w:val="00B149BC"/>
    <w:rsid w:val="00B14AB4"/>
    <w:rsid w:val="00B23AD8"/>
    <w:rsid w:val="00B24FAD"/>
    <w:rsid w:val="00B25378"/>
    <w:rsid w:val="00B271A4"/>
    <w:rsid w:val="00B324EB"/>
    <w:rsid w:val="00B44D47"/>
    <w:rsid w:val="00B46461"/>
    <w:rsid w:val="00B54315"/>
    <w:rsid w:val="00B57AA9"/>
    <w:rsid w:val="00B622E3"/>
    <w:rsid w:val="00B6564F"/>
    <w:rsid w:val="00B662C9"/>
    <w:rsid w:val="00B74620"/>
    <w:rsid w:val="00B75583"/>
    <w:rsid w:val="00B76794"/>
    <w:rsid w:val="00B775D8"/>
    <w:rsid w:val="00B80403"/>
    <w:rsid w:val="00B817F7"/>
    <w:rsid w:val="00B83E6C"/>
    <w:rsid w:val="00B85681"/>
    <w:rsid w:val="00B858F1"/>
    <w:rsid w:val="00B911A6"/>
    <w:rsid w:val="00BA3711"/>
    <w:rsid w:val="00BA62AA"/>
    <w:rsid w:val="00BB476E"/>
    <w:rsid w:val="00BB761C"/>
    <w:rsid w:val="00BC07DE"/>
    <w:rsid w:val="00BC1353"/>
    <w:rsid w:val="00BC4807"/>
    <w:rsid w:val="00BC4E30"/>
    <w:rsid w:val="00BD1A72"/>
    <w:rsid w:val="00BE0A4A"/>
    <w:rsid w:val="00BE5E1B"/>
    <w:rsid w:val="00BF1EF1"/>
    <w:rsid w:val="00C04F4F"/>
    <w:rsid w:val="00C05767"/>
    <w:rsid w:val="00C05CBB"/>
    <w:rsid w:val="00C10714"/>
    <w:rsid w:val="00C150DA"/>
    <w:rsid w:val="00C200EA"/>
    <w:rsid w:val="00C22C63"/>
    <w:rsid w:val="00C2628A"/>
    <w:rsid w:val="00C334D9"/>
    <w:rsid w:val="00C338B3"/>
    <w:rsid w:val="00C40EEB"/>
    <w:rsid w:val="00C42C14"/>
    <w:rsid w:val="00C473B5"/>
    <w:rsid w:val="00C52CD2"/>
    <w:rsid w:val="00C533EF"/>
    <w:rsid w:val="00C53714"/>
    <w:rsid w:val="00C53DE4"/>
    <w:rsid w:val="00C57CBA"/>
    <w:rsid w:val="00C61CA9"/>
    <w:rsid w:val="00C63570"/>
    <w:rsid w:val="00C76AB5"/>
    <w:rsid w:val="00C823E4"/>
    <w:rsid w:val="00C852BA"/>
    <w:rsid w:val="00C91939"/>
    <w:rsid w:val="00C95A10"/>
    <w:rsid w:val="00C95B44"/>
    <w:rsid w:val="00CB51FE"/>
    <w:rsid w:val="00CC0B06"/>
    <w:rsid w:val="00CC228F"/>
    <w:rsid w:val="00CC3BE2"/>
    <w:rsid w:val="00CC61D8"/>
    <w:rsid w:val="00CC6878"/>
    <w:rsid w:val="00CE0533"/>
    <w:rsid w:val="00CE07A0"/>
    <w:rsid w:val="00CF3686"/>
    <w:rsid w:val="00CF6186"/>
    <w:rsid w:val="00CF6934"/>
    <w:rsid w:val="00CF72B0"/>
    <w:rsid w:val="00D02916"/>
    <w:rsid w:val="00D17217"/>
    <w:rsid w:val="00D1723D"/>
    <w:rsid w:val="00D242F8"/>
    <w:rsid w:val="00D373FF"/>
    <w:rsid w:val="00D37A2E"/>
    <w:rsid w:val="00D412C5"/>
    <w:rsid w:val="00D42E2D"/>
    <w:rsid w:val="00D44533"/>
    <w:rsid w:val="00D565EB"/>
    <w:rsid w:val="00D61D3C"/>
    <w:rsid w:val="00D635A3"/>
    <w:rsid w:val="00D63D51"/>
    <w:rsid w:val="00D641C0"/>
    <w:rsid w:val="00D65EA3"/>
    <w:rsid w:val="00D663EB"/>
    <w:rsid w:val="00D672B8"/>
    <w:rsid w:val="00D70C14"/>
    <w:rsid w:val="00D7143E"/>
    <w:rsid w:val="00D72600"/>
    <w:rsid w:val="00D741F9"/>
    <w:rsid w:val="00D7480A"/>
    <w:rsid w:val="00D75821"/>
    <w:rsid w:val="00D80E41"/>
    <w:rsid w:val="00D846D3"/>
    <w:rsid w:val="00D8683F"/>
    <w:rsid w:val="00D8795A"/>
    <w:rsid w:val="00D92C6C"/>
    <w:rsid w:val="00D932D5"/>
    <w:rsid w:val="00D93555"/>
    <w:rsid w:val="00D93803"/>
    <w:rsid w:val="00D95C4F"/>
    <w:rsid w:val="00DA1F2E"/>
    <w:rsid w:val="00DA403F"/>
    <w:rsid w:val="00DA533D"/>
    <w:rsid w:val="00DA5A4F"/>
    <w:rsid w:val="00DB27D3"/>
    <w:rsid w:val="00DB39C4"/>
    <w:rsid w:val="00DB61B4"/>
    <w:rsid w:val="00DB67D0"/>
    <w:rsid w:val="00DB70EB"/>
    <w:rsid w:val="00DC233F"/>
    <w:rsid w:val="00DC37AF"/>
    <w:rsid w:val="00DD1635"/>
    <w:rsid w:val="00DD2F63"/>
    <w:rsid w:val="00DD3857"/>
    <w:rsid w:val="00DD4349"/>
    <w:rsid w:val="00DD6783"/>
    <w:rsid w:val="00DE0B42"/>
    <w:rsid w:val="00DE2EB5"/>
    <w:rsid w:val="00DE463F"/>
    <w:rsid w:val="00DE6837"/>
    <w:rsid w:val="00DF5A37"/>
    <w:rsid w:val="00DF78EA"/>
    <w:rsid w:val="00E0232E"/>
    <w:rsid w:val="00E11086"/>
    <w:rsid w:val="00E11CC9"/>
    <w:rsid w:val="00E16205"/>
    <w:rsid w:val="00E1707E"/>
    <w:rsid w:val="00E30855"/>
    <w:rsid w:val="00E30BCA"/>
    <w:rsid w:val="00E337E3"/>
    <w:rsid w:val="00E34AC5"/>
    <w:rsid w:val="00E35E80"/>
    <w:rsid w:val="00E45E47"/>
    <w:rsid w:val="00E46C53"/>
    <w:rsid w:val="00E5146A"/>
    <w:rsid w:val="00E60214"/>
    <w:rsid w:val="00E60783"/>
    <w:rsid w:val="00E60F95"/>
    <w:rsid w:val="00E629C2"/>
    <w:rsid w:val="00E64B40"/>
    <w:rsid w:val="00E64C75"/>
    <w:rsid w:val="00E65410"/>
    <w:rsid w:val="00E736EE"/>
    <w:rsid w:val="00E80A08"/>
    <w:rsid w:val="00E81157"/>
    <w:rsid w:val="00E82CD3"/>
    <w:rsid w:val="00E82F80"/>
    <w:rsid w:val="00E942F6"/>
    <w:rsid w:val="00E95A81"/>
    <w:rsid w:val="00EA6A6B"/>
    <w:rsid w:val="00EB18D2"/>
    <w:rsid w:val="00EB2204"/>
    <w:rsid w:val="00EB22AC"/>
    <w:rsid w:val="00EB32FF"/>
    <w:rsid w:val="00EB54B9"/>
    <w:rsid w:val="00EB57A6"/>
    <w:rsid w:val="00EB60DD"/>
    <w:rsid w:val="00EC328F"/>
    <w:rsid w:val="00EC3997"/>
    <w:rsid w:val="00EC4955"/>
    <w:rsid w:val="00EC7985"/>
    <w:rsid w:val="00ED2807"/>
    <w:rsid w:val="00ED3591"/>
    <w:rsid w:val="00EE0CF3"/>
    <w:rsid w:val="00EE24DC"/>
    <w:rsid w:val="00F01CEA"/>
    <w:rsid w:val="00F0336E"/>
    <w:rsid w:val="00F065FD"/>
    <w:rsid w:val="00F072A3"/>
    <w:rsid w:val="00F07343"/>
    <w:rsid w:val="00F107EC"/>
    <w:rsid w:val="00F14DF5"/>
    <w:rsid w:val="00F154C4"/>
    <w:rsid w:val="00F2287F"/>
    <w:rsid w:val="00F262AC"/>
    <w:rsid w:val="00F27328"/>
    <w:rsid w:val="00F30DAE"/>
    <w:rsid w:val="00F317F9"/>
    <w:rsid w:val="00F353F1"/>
    <w:rsid w:val="00F42A4F"/>
    <w:rsid w:val="00F478A6"/>
    <w:rsid w:val="00F54BCC"/>
    <w:rsid w:val="00F60BAA"/>
    <w:rsid w:val="00F619F1"/>
    <w:rsid w:val="00F61D58"/>
    <w:rsid w:val="00F70F43"/>
    <w:rsid w:val="00F833C9"/>
    <w:rsid w:val="00F847A8"/>
    <w:rsid w:val="00F93774"/>
    <w:rsid w:val="00F9749E"/>
    <w:rsid w:val="00FB12B6"/>
    <w:rsid w:val="00FB1F17"/>
    <w:rsid w:val="00FB4E03"/>
    <w:rsid w:val="00FC1D3F"/>
    <w:rsid w:val="00FC5904"/>
    <w:rsid w:val="00FD0167"/>
    <w:rsid w:val="00FD16BD"/>
    <w:rsid w:val="00FD4FCF"/>
    <w:rsid w:val="00FD6A9E"/>
    <w:rsid w:val="00FD7094"/>
    <w:rsid w:val="00FE2DE2"/>
    <w:rsid w:val="00FE45AD"/>
    <w:rsid w:val="00FE6B1D"/>
    <w:rsid w:val="00FE7220"/>
    <w:rsid w:val="00FF51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3829"/>
    <w:pPr>
      <w:jc w:val="both"/>
    </w:pPr>
    <w:rPr>
      <w:iCs/>
      <w:sz w:val="20"/>
      <w:szCs w:val="20"/>
    </w:rPr>
  </w:style>
  <w:style w:type="paragraph" w:styleId="Titre1">
    <w:name w:val="heading 1"/>
    <w:basedOn w:val="Normal"/>
    <w:next w:val="Normal"/>
    <w:link w:val="Titre1Car"/>
    <w:uiPriority w:val="9"/>
    <w:qFormat/>
    <w:rsid w:val="003B4D2C"/>
    <w:pPr>
      <w:pBdr>
        <w:top w:val="single" w:sz="8" w:space="0" w:color="AC0404" w:themeColor="accent2"/>
        <w:left w:val="single" w:sz="8" w:space="0" w:color="AC0404" w:themeColor="accent2"/>
        <w:bottom w:val="single" w:sz="8" w:space="0" w:color="AC0404" w:themeColor="accent2"/>
        <w:right w:val="single" w:sz="8" w:space="0" w:color="AC0404" w:themeColor="accent2"/>
      </w:pBdr>
      <w:shd w:val="clear" w:color="auto" w:fill="AC0404" w:themeFill="accent1"/>
      <w:spacing w:before="120" w:after="120"/>
      <w:contextualSpacing/>
      <w:outlineLvl w:val="0"/>
    </w:pPr>
    <w:rPr>
      <w:rFonts w:asciiTheme="majorHAnsi" w:eastAsiaTheme="majorEastAsia" w:hAnsiTheme="majorHAnsi" w:cstheme="majorBidi"/>
      <w:b/>
      <w:bCs/>
      <w:color w:val="FFFFFF" w:themeColor="background1"/>
      <w:sz w:val="22"/>
      <w:szCs w:val="22"/>
    </w:rPr>
  </w:style>
  <w:style w:type="paragraph" w:styleId="Titre2">
    <w:name w:val="heading 2"/>
    <w:basedOn w:val="Titre1"/>
    <w:next w:val="Normal"/>
    <w:link w:val="Titre2Car"/>
    <w:uiPriority w:val="9"/>
    <w:unhideWhenUsed/>
    <w:qFormat/>
    <w:rsid w:val="003B4D2C"/>
    <w:pPr>
      <w:pBdr>
        <w:top w:val="single" w:sz="8" w:space="0" w:color="403738" w:themeColor="accent5"/>
        <w:left w:val="single" w:sz="8" w:space="0" w:color="403738" w:themeColor="accent5"/>
        <w:bottom w:val="single" w:sz="8" w:space="0" w:color="403738" w:themeColor="accent5"/>
        <w:right w:val="single" w:sz="8" w:space="0" w:color="403738" w:themeColor="accent5"/>
      </w:pBdr>
      <w:shd w:val="clear" w:color="auto" w:fill="403738" w:themeFill="accent5"/>
      <w:outlineLvl w:val="1"/>
    </w:pPr>
  </w:style>
  <w:style w:type="paragraph" w:styleId="Titre3">
    <w:name w:val="heading 3"/>
    <w:basedOn w:val="Normal"/>
    <w:next w:val="Normal"/>
    <w:link w:val="Titre3Car"/>
    <w:uiPriority w:val="9"/>
    <w:unhideWhenUsed/>
    <w:qFormat/>
    <w:rsid w:val="003B4D2C"/>
    <w:pPr>
      <w:pBdr>
        <w:top w:val="single" w:sz="4" w:space="1" w:color="AC0404" w:themeColor="accent1"/>
        <w:left w:val="single" w:sz="36" w:space="2" w:color="AC0404" w:themeColor="accent1"/>
        <w:bottom w:val="single" w:sz="4" w:space="0" w:color="AC0404" w:themeColor="accent1"/>
        <w:right w:val="single" w:sz="4" w:space="4" w:color="AC0404" w:themeColor="accent1"/>
      </w:pBdr>
      <w:spacing w:before="120" w:after="120" w:line="240" w:lineRule="auto"/>
      <w:ind w:left="142"/>
      <w:contextualSpacing/>
      <w:outlineLvl w:val="2"/>
    </w:pPr>
    <w:rPr>
      <w:rFonts w:asciiTheme="majorHAnsi" w:eastAsiaTheme="majorEastAsia" w:hAnsiTheme="majorHAnsi" w:cstheme="majorBidi"/>
      <w:b/>
      <w:bCs/>
      <w:color w:val="AC0404" w:themeColor="accent1"/>
      <w:sz w:val="22"/>
      <w:szCs w:val="22"/>
    </w:rPr>
  </w:style>
  <w:style w:type="paragraph" w:styleId="Titre4">
    <w:name w:val="heading 4"/>
    <w:basedOn w:val="Titre3"/>
    <w:next w:val="Normal"/>
    <w:link w:val="Titre4Car"/>
    <w:uiPriority w:val="9"/>
    <w:unhideWhenUsed/>
    <w:qFormat/>
    <w:rsid w:val="004B3F6C"/>
    <w:pPr>
      <w:pBdr>
        <w:top w:val="single" w:sz="4" w:space="1" w:color="403738" w:themeColor="accent5"/>
        <w:left w:val="single" w:sz="4" w:space="2" w:color="403738" w:themeColor="accent5"/>
        <w:bottom w:val="single" w:sz="4" w:space="0" w:color="403738" w:themeColor="accent5"/>
        <w:right w:val="single" w:sz="4" w:space="4" w:color="403738" w:themeColor="accent5"/>
      </w:pBdr>
      <w:outlineLvl w:val="3"/>
    </w:pPr>
    <w:rPr>
      <w:color w:val="403738" w:themeColor="accent5"/>
    </w:rPr>
  </w:style>
  <w:style w:type="paragraph" w:styleId="Titre5">
    <w:name w:val="heading 5"/>
    <w:basedOn w:val="Normal"/>
    <w:next w:val="Normal"/>
    <w:link w:val="Titre5Car"/>
    <w:uiPriority w:val="9"/>
    <w:unhideWhenUsed/>
    <w:qFormat/>
    <w:rsid w:val="003B4D2C"/>
    <w:pPr>
      <w:pBdr>
        <w:left w:val="single" w:sz="8" w:space="2" w:color="AC0404" w:themeColor="accent1"/>
        <w:bottom w:val="single" w:sz="8" w:space="2" w:color="AC0404" w:themeColor="accent1"/>
      </w:pBdr>
      <w:spacing w:before="120" w:after="120" w:line="240" w:lineRule="auto"/>
      <w:ind w:left="85"/>
      <w:contextualSpacing/>
      <w:outlineLvl w:val="4"/>
    </w:pPr>
    <w:rPr>
      <w:rFonts w:asciiTheme="majorHAnsi" w:eastAsiaTheme="majorEastAsia" w:hAnsiTheme="majorHAnsi" w:cstheme="majorBidi"/>
      <w:b/>
      <w:bCs/>
      <w:color w:val="AC0404" w:themeColor="accent1"/>
      <w:sz w:val="22"/>
      <w:szCs w:val="22"/>
    </w:rPr>
  </w:style>
  <w:style w:type="paragraph" w:styleId="Titre6">
    <w:name w:val="heading 6"/>
    <w:basedOn w:val="Titre5"/>
    <w:next w:val="Normal"/>
    <w:link w:val="Titre6Car"/>
    <w:uiPriority w:val="9"/>
    <w:unhideWhenUsed/>
    <w:qFormat/>
    <w:rsid w:val="004B3F6C"/>
    <w:pPr>
      <w:pBdr>
        <w:left w:val="none" w:sz="0" w:space="0" w:color="auto"/>
        <w:bottom w:val="single" w:sz="8" w:space="2" w:color="403738" w:themeColor="accent5"/>
      </w:pBdr>
      <w:outlineLvl w:val="5"/>
    </w:pPr>
    <w:rPr>
      <w:color w:val="403738" w:themeColor="accent5"/>
    </w:rPr>
  </w:style>
  <w:style w:type="paragraph" w:styleId="Titre7">
    <w:name w:val="heading 7"/>
    <w:basedOn w:val="Normal"/>
    <w:next w:val="Normal"/>
    <w:link w:val="Titre7Car"/>
    <w:uiPriority w:val="9"/>
    <w:unhideWhenUsed/>
    <w:qFormat/>
    <w:rsid w:val="004B3F6C"/>
    <w:pPr>
      <w:pBdr>
        <w:bottom w:val="dashSmallGap" w:sz="4" w:space="2" w:color="AC0404" w:themeColor="accent1"/>
      </w:pBdr>
      <w:spacing w:before="120" w:after="120" w:line="240" w:lineRule="auto"/>
      <w:contextualSpacing/>
      <w:outlineLvl w:val="6"/>
    </w:pPr>
    <w:rPr>
      <w:rFonts w:asciiTheme="majorHAnsi" w:eastAsiaTheme="majorEastAsia" w:hAnsiTheme="majorHAnsi" w:cstheme="majorBidi"/>
      <w:color w:val="AC0404" w:themeColor="accent1"/>
      <w:sz w:val="22"/>
      <w:szCs w:val="22"/>
    </w:rPr>
  </w:style>
  <w:style w:type="paragraph" w:styleId="Titre8">
    <w:name w:val="heading 8"/>
    <w:basedOn w:val="Titre7"/>
    <w:next w:val="Normal"/>
    <w:link w:val="Titre8Car"/>
    <w:uiPriority w:val="9"/>
    <w:unhideWhenUsed/>
    <w:qFormat/>
    <w:rsid w:val="004B3F6C"/>
    <w:pPr>
      <w:pBdr>
        <w:bottom w:val="none" w:sz="0" w:space="0" w:color="auto"/>
      </w:pBdr>
      <w:outlineLvl w:val="7"/>
    </w:pPr>
    <w:rPr>
      <w:b/>
      <w:color w:val="403738" w:themeColor="accent5"/>
    </w:rPr>
  </w:style>
  <w:style w:type="paragraph" w:styleId="Titre9">
    <w:name w:val="heading 9"/>
    <w:basedOn w:val="Normal"/>
    <w:next w:val="Normal"/>
    <w:link w:val="Titre9Car"/>
    <w:uiPriority w:val="9"/>
    <w:unhideWhenUsed/>
    <w:qFormat/>
    <w:rsid w:val="008B3829"/>
    <w:pPr>
      <w:spacing w:before="200" w:after="100" w:line="240" w:lineRule="auto"/>
      <w:contextualSpacing/>
      <w:outlineLvl w:val="8"/>
    </w:pPr>
    <w:rPr>
      <w:rFonts w:asciiTheme="majorHAnsi" w:eastAsiaTheme="majorEastAsia" w:hAnsiTheme="majorHAnsi" w:cstheme="majorBidi"/>
      <w:color w:val="AC0404" w:themeColor="accen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B4D2C"/>
    <w:rPr>
      <w:rFonts w:asciiTheme="majorHAnsi" w:eastAsiaTheme="majorEastAsia" w:hAnsiTheme="majorHAnsi" w:cstheme="majorBidi"/>
      <w:b/>
      <w:bCs/>
      <w:iCs/>
      <w:color w:val="FFFFFF" w:themeColor="background1"/>
      <w:shd w:val="clear" w:color="auto" w:fill="AC0404" w:themeFill="accent1"/>
    </w:rPr>
  </w:style>
  <w:style w:type="character" w:customStyle="1" w:styleId="Titre2Car">
    <w:name w:val="Titre 2 Car"/>
    <w:basedOn w:val="Policepardfaut"/>
    <w:link w:val="Titre2"/>
    <w:uiPriority w:val="9"/>
    <w:rsid w:val="003B4D2C"/>
    <w:rPr>
      <w:rFonts w:asciiTheme="majorHAnsi" w:eastAsiaTheme="majorEastAsia" w:hAnsiTheme="majorHAnsi" w:cstheme="majorBidi"/>
      <w:b/>
      <w:bCs/>
      <w:iCs/>
      <w:color w:val="FFFFFF" w:themeColor="background1"/>
      <w:shd w:val="clear" w:color="auto" w:fill="403738" w:themeFill="accent5"/>
    </w:rPr>
  </w:style>
  <w:style w:type="character" w:customStyle="1" w:styleId="Titre3Car">
    <w:name w:val="Titre 3 Car"/>
    <w:basedOn w:val="Policepardfaut"/>
    <w:link w:val="Titre3"/>
    <w:uiPriority w:val="9"/>
    <w:rsid w:val="003B4D2C"/>
    <w:rPr>
      <w:rFonts w:asciiTheme="majorHAnsi" w:eastAsiaTheme="majorEastAsia" w:hAnsiTheme="majorHAnsi" w:cstheme="majorBidi"/>
      <w:b/>
      <w:bCs/>
      <w:iCs/>
      <w:color w:val="AC0404" w:themeColor="accent1"/>
    </w:rPr>
  </w:style>
  <w:style w:type="character" w:customStyle="1" w:styleId="Titre4Car">
    <w:name w:val="Titre 4 Car"/>
    <w:basedOn w:val="Policepardfaut"/>
    <w:link w:val="Titre4"/>
    <w:uiPriority w:val="9"/>
    <w:rsid w:val="004B3F6C"/>
    <w:rPr>
      <w:rFonts w:asciiTheme="majorHAnsi" w:eastAsiaTheme="majorEastAsia" w:hAnsiTheme="majorHAnsi" w:cstheme="majorBidi"/>
      <w:b/>
      <w:bCs/>
      <w:iCs/>
      <w:color w:val="403738" w:themeColor="accent5"/>
    </w:rPr>
  </w:style>
  <w:style w:type="character" w:customStyle="1" w:styleId="Titre5Car">
    <w:name w:val="Titre 5 Car"/>
    <w:basedOn w:val="Policepardfaut"/>
    <w:link w:val="Titre5"/>
    <w:uiPriority w:val="9"/>
    <w:rsid w:val="003B4D2C"/>
    <w:rPr>
      <w:rFonts w:asciiTheme="majorHAnsi" w:eastAsiaTheme="majorEastAsia" w:hAnsiTheme="majorHAnsi" w:cstheme="majorBidi"/>
      <w:b/>
      <w:bCs/>
      <w:iCs/>
      <w:color w:val="AC0404" w:themeColor="accent1"/>
    </w:rPr>
  </w:style>
  <w:style w:type="character" w:customStyle="1" w:styleId="Titre6Car">
    <w:name w:val="Titre 6 Car"/>
    <w:basedOn w:val="Policepardfaut"/>
    <w:link w:val="Titre6"/>
    <w:uiPriority w:val="9"/>
    <w:rsid w:val="004B3F6C"/>
    <w:rPr>
      <w:rFonts w:asciiTheme="majorHAnsi" w:eastAsiaTheme="majorEastAsia" w:hAnsiTheme="majorHAnsi" w:cstheme="majorBidi"/>
      <w:b/>
      <w:bCs/>
      <w:iCs/>
      <w:color w:val="403738" w:themeColor="accent5"/>
    </w:rPr>
  </w:style>
  <w:style w:type="character" w:customStyle="1" w:styleId="Titre7Car">
    <w:name w:val="Titre 7 Car"/>
    <w:basedOn w:val="Policepardfaut"/>
    <w:link w:val="Titre7"/>
    <w:uiPriority w:val="9"/>
    <w:rsid w:val="004B3F6C"/>
    <w:rPr>
      <w:rFonts w:asciiTheme="majorHAnsi" w:eastAsiaTheme="majorEastAsia" w:hAnsiTheme="majorHAnsi" w:cstheme="majorBidi"/>
      <w:iCs/>
      <w:color w:val="AC0404" w:themeColor="accent1"/>
    </w:rPr>
  </w:style>
  <w:style w:type="character" w:customStyle="1" w:styleId="Titre8Car">
    <w:name w:val="Titre 8 Car"/>
    <w:basedOn w:val="Policepardfaut"/>
    <w:link w:val="Titre8"/>
    <w:uiPriority w:val="9"/>
    <w:rsid w:val="004B3F6C"/>
    <w:rPr>
      <w:rFonts w:asciiTheme="majorHAnsi" w:eastAsiaTheme="majorEastAsia" w:hAnsiTheme="majorHAnsi" w:cstheme="majorBidi"/>
      <w:b/>
      <w:iCs/>
      <w:color w:val="403738" w:themeColor="accent5"/>
    </w:rPr>
  </w:style>
  <w:style w:type="character" w:customStyle="1" w:styleId="Titre9Car">
    <w:name w:val="Titre 9 Car"/>
    <w:basedOn w:val="Policepardfaut"/>
    <w:link w:val="Titre9"/>
    <w:uiPriority w:val="9"/>
    <w:rsid w:val="008B3829"/>
    <w:rPr>
      <w:rFonts w:asciiTheme="majorHAnsi" w:eastAsiaTheme="majorEastAsia" w:hAnsiTheme="majorHAnsi" w:cstheme="majorBidi"/>
      <w:i/>
      <w:iCs/>
      <w:color w:val="AC0404" w:themeColor="accent2"/>
      <w:sz w:val="20"/>
      <w:szCs w:val="20"/>
    </w:rPr>
  </w:style>
  <w:style w:type="paragraph" w:styleId="Lgende">
    <w:name w:val="caption"/>
    <w:basedOn w:val="Normal"/>
    <w:next w:val="Normal"/>
    <w:uiPriority w:val="35"/>
    <w:semiHidden/>
    <w:unhideWhenUsed/>
    <w:qFormat/>
    <w:rsid w:val="008B3829"/>
    <w:rPr>
      <w:b/>
      <w:bCs/>
      <w:color w:val="800303" w:themeColor="accent2" w:themeShade="BF"/>
      <w:sz w:val="18"/>
      <w:szCs w:val="18"/>
    </w:rPr>
  </w:style>
  <w:style w:type="paragraph" w:styleId="Titre">
    <w:name w:val="Title"/>
    <w:basedOn w:val="Normal"/>
    <w:next w:val="Normal"/>
    <w:link w:val="TitreCar"/>
    <w:uiPriority w:val="10"/>
    <w:qFormat/>
    <w:rsid w:val="008B3829"/>
    <w:pPr>
      <w:pBdr>
        <w:top w:val="single" w:sz="48" w:space="0" w:color="AC0404" w:themeColor="accent2"/>
        <w:bottom w:val="single" w:sz="48" w:space="0" w:color="AC0404" w:themeColor="accent2"/>
      </w:pBdr>
      <w:shd w:val="clear" w:color="auto" w:fill="AC0404"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reCar">
    <w:name w:val="Titre Car"/>
    <w:basedOn w:val="Policepardfaut"/>
    <w:link w:val="Titre"/>
    <w:uiPriority w:val="10"/>
    <w:rsid w:val="008B3829"/>
    <w:rPr>
      <w:rFonts w:asciiTheme="majorHAnsi" w:eastAsiaTheme="majorEastAsia" w:hAnsiTheme="majorHAnsi" w:cstheme="majorBidi"/>
      <w:i/>
      <w:iCs/>
      <w:color w:val="FFFFFF" w:themeColor="background1"/>
      <w:spacing w:val="10"/>
      <w:sz w:val="48"/>
      <w:szCs w:val="48"/>
      <w:shd w:val="clear" w:color="auto" w:fill="AC0404" w:themeFill="accent2"/>
    </w:rPr>
  </w:style>
  <w:style w:type="paragraph" w:styleId="Sous-titre">
    <w:name w:val="Subtitle"/>
    <w:basedOn w:val="Normal"/>
    <w:next w:val="Normal"/>
    <w:link w:val="Sous-titreCar"/>
    <w:uiPriority w:val="11"/>
    <w:qFormat/>
    <w:rsid w:val="008B3829"/>
    <w:pPr>
      <w:pBdr>
        <w:bottom w:val="dotted" w:sz="8" w:space="10" w:color="AC0404" w:themeColor="accent2"/>
      </w:pBdr>
      <w:spacing w:before="200" w:after="900" w:line="240" w:lineRule="auto"/>
      <w:jc w:val="center"/>
    </w:pPr>
    <w:rPr>
      <w:rFonts w:asciiTheme="majorHAnsi" w:eastAsiaTheme="majorEastAsia" w:hAnsiTheme="majorHAnsi" w:cstheme="majorBidi"/>
      <w:color w:val="550202" w:themeColor="accent2" w:themeShade="7F"/>
      <w:sz w:val="24"/>
      <w:szCs w:val="24"/>
    </w:rPr>
  </w:style>
  <w:style w:type="character" w:customStyle="1" w:styleId="Sous-titreCar">
    <w:name w:val="Sous-titre Car"/>
    <w:basedOn w:val="Policepardfaut"/>
    <w:link w:val="Sous-titre"/>
    <w:uiPriority w:val="11"/>
    <w:rsid w:val="008B3829"/>
    <w:rPr>
      <w:rFonts w:asciiTheme="majorHAnsi" w:eastAsiaTheme="majorEastAsia" w:hAnsiTheme="majorHAnsi" w:cstheme="majorBidi"/>
      <w:i/>
      <w:iCs/>
      <w:color w:val="550202" w:themeColor="accent2" w:themeShade="7F"/>
      <w:sz w:val="24"/>
      <w:szCs w:val="24"/>
    </w:rPr>
  </w:style>
  <w:style w:type="character" w:styleId="lev">
    <w:name w:val="Strong"/>
    <w:uiPriority w:val="22"/>
    <w:qFormat/>
    <w:rsid w:val="008B3829"/>
    <w:rPr>
      <w:b/>
      <w:bCs/>
      <w:spacing w:val="0"/>
    </w:rPr>
  </w:style>
  <w:style w:type="character" w:styleId="Accentuation">
    <w:name w:val="Emphasis"/>
    <w:uiPriority w:val="20"/>
    <w:qFormat/>
    <w:rsid w:val="008B3829"/>
    <w:rPr>
      <w:rFonts w:asciiTheme="majorHAnsi" w:eastAsiaTheme="majorEastAsia" w:hAnsiTheme="majorHAnsi" w:cstheme="majorBidi"/>
      <w:b/>
      <w:bCs/>
      <w:i/>
      <w:iCs/>
      <w:color w:val="AC0404" w:themeColor="accent2"/>
      <w:bdr w:val="single" w:sz="18" w:space="0" w:color="FDBDBD" w:themeColor="accent2" w:themeTint="33"/>
      <w:shd w:val="clear" w:color="auto" w:fill="FDBDBD" w:themeFill="accent2" w:themeFillTint="33"/>
    </w:rPr>
  </w:style>
  <w:style w:type="paragraph" w:styleId="Sansinterligne">
    <w:name w:val="No Spacing"/>
    <w:basedOn w:val="Normal"/>
    <w:link w:val="SansinterligneCar"/>
    <w:uiPriority w:val="1"/>
    <w:qFormat/>
    <w:rsid w:val="008B3829"/>
    <w:pPr>
      <w:spacing w:after="0" w:line="240" w:lineRule="auto"/>
    </w:pPr>
  </w:style>
  <w:style w:type="character" w:customStyle="1" w:styleId="SansinterligneCar">
    <w:name w:val="Sans interligne Car"/>
    <w:basedOn w:val="Policepardfaut"/>
    <w:link w:val="Sansinterligne"/>
    <w:uiPriority w:val="1"/>
    <w:rsid w:val="005708C8"/>
    <w:rPr>
      <w:i/>
      <w:iCs/>
      <w:sz w:val="20"/>
      <w:szCs w:val="20"/>
    </w:rPr>
  </w:style>
  <w:style w:type="paragraph" w:styleId="Paragraphedeliste">
    <w:name w:val="List Paragraph"/>
    <w:basedOn w:val="Normal"/>
    <w:uiPriority w:val="34"/>
    <w:qFormat/>
    <w:rsid w:val="008B3829"/>
    <w:pPr>
      <w:ind w:left="720"/>
      <w:contextualSpacing/>
    </w:pPr>
  </w:style>
  <w:style w:type="paragraph" w:styleId="Citation">
    <w:name w:val="Quote"/>
    <w:basedOn w:val="Normal"/>
    <w:next w:val="Normal"/>
    <w:link w:val="CitationCar"/>
    <w:uiPriority w:val="29"/>
    <w:qFormat/>
    <w:rsid w:val="008B3829"/>
    <w:rPr>
      <w:i/>
      <w:iCs w:val="0"/>
      <w:color w:val="800303" w:themeColor="accent2" w:themeShade="BF"/>
    </w:rPr>
  </w:style>
  <w:style w:type="character" w:customStyle="1" w:styleId="CitationCar">
    <w:name w:val="Citation Car"/>
    <w:basedOn w:val="Policepardfaut"/>
    <w:link w:val="Citation"/>
    <w:uiPriority w:val="29"/>
    <w:rsid w:val="008B3829"/>
    <w:rPr>
      <w:color w:val="800303" w:themeColor="accent2" w:themeShade="BF"/>
      <w:sz w:val="20"/>
      <w:szCs w:val="20"/>
    </w:rPr>
  </w:style>
  <w:style w:type="paragraph" w:styleId="Citationintense">
    <w:name w:val="Intense Quote"/>
    <w:basedOn w:val="Normal"/>
    <w:next w:val="Normal"/>
    <w:link w:val="CitationintenseCar"/>
    <w:uiPriority w:val="30"/>
    <w:qFormat/>
    <w:rsid w:val="008B3829"/>
    <w:pPr>
      <w:pBdr>
        <w:top w:val="dotted" w:sz="8" w:space="10" w:color="AC0404" w:themeColor="accent2"/>
        <w:bottom w:val="dotted" w:sz="8" w:space="10" w:color="AC0404" w:themeColor="accent2"/>
      </w:pBdr>
      <w:spacing w:line="300" w:lineRule="auto"/>
      <w:ind w:left="2160" w:right="2160"/>
      <w:jc w:val="center"/>
    </w:pPr>
    <w:rPr>
      <w:rFonts w:asciiTheme="majorHAnsi" w:eastAsiaTheme="majorEastAsia" w:hAnsiTheme="majorHAnsi" w:cstheme="majorBidi"/>
      <w:b/>
      <w:bCs/>
      <w:color w:val="AC0404" w:themeColor="accent2"/>
    </w:rPr>
  </w:style>
  <w:style w:type="character" w:customStyle="1" w:styleId="CitationintenseCar">
    <w:name w:val="Citation intense Car"/>
    <w:basedOn w:val="Policepardfaut"/>
    <w:link w:val="Citationintense"/>
    <w:uiPriority w:val="30"/>
    <w:rsid w:val="008B3829"/>
    <w:rPr>
      <w:rFonts w:asciiTheme="majorHAnsi" w:eastAsiaTheme="majorEastAsia" w:hAnsiTheme="majorHAnsi" w:cstheme="majorBidi"/>
      <w:b/>
      <w:bCs/>
      <w:i/>
      <w:iCs/>
      <w:color w:val="AC0404" w:themeColor="accent2"/>
      <w:sz w:val="20"/>
      <w:szCs w:val="20"/>
    </w:rPr>
  </w:style>
  <w:style w:type="character" w:styleId="Emphaseple">
    <w:name w:val="Subtle Emphasis"/>
    <w:uiPriority w:val="19"/>
    <w:qFormat/>
    <w:rsid w:val="008B3829"/>
    <w:rPr>
      <w:rFonts w:asciiTheme="majorHAnsi" w:eastAsiaTheme="majorEastAsia" w:hAnsiTheme="majorHAnsi" w:cstheme="majorBidi"/>
      <w:i/>
      <w:iCs/>
      <w:color w:val="AC0404" w:themeColor="accent2"/>
    </w:rPr>
  </w:style>
  <w:style w:type="character" w:styleId="Emphaseintense">
    <w:name w:val="Intense Emphasis"/>
    <w:uiPriority w:val="21"/>
    <w:qFormat/>
    <w:rsid w:val="008B3829"/>
    <w:rPr>
      <w:rFonts w:asciiTheme="majorHAnsi" w:eastAsiaTheme="majorEastAsia" w:hAnsiTheme="majorHAnsi" w:cstheme="majorBidi"/>
      <w:b/>
      <w:bCs/>
      <w:i/>
      <w:iCs/>
      <w:dstrike w:val="0"/>
      <w:color w:val="FFFFFF" w:themeColor="background1"/>
      <w:bdr w:val="single" w:sz="18" w:space="0" w:color="AC0404" w:themeColor="accent2"/>
      <w:shd w:val="clear" w:color="auto" w:fill="AC0404" w:themeFill="accent2"/>
      <w:vertAlign w:val="baseline"/>
    </w:rPr>
  </w:style>
  <w:style w:type="character" w:styleId="Rfrenceple">
    <w:name w:val="Subtle Reference"/>
    <w:uiPriority w:val="31"/>
    <w:qFormat/>
    <w:rsid w:val="008B3829"/>
    <w:rPr>
      <w:i/>
      <w:iCs/>
      <w:smallCaps/>
      <w:color w:val="AC0404" w:themeColor="accent2"/>
      <w:u w:color="AC0404" w:themeColor="accent2"/>
    </w:rPr>
  </w:style>
  <w:style w:type="character" w:styleId="Rfrenceintense">
    <w:name w:val="Intense Reference"/>
    <w:uiPriority w:val="32"/>
    <w:qFormat/>
    <w:rsid w:val="008B3829"/>
    <w:rPr>
      <w:b/>
      <w:bCs/>
      <w:i/>
      <w:iCs/>
      <w:smallCaps/>
      <w:color w:val="AC0404" w:themeColor="accent2"/>
      <w:u w:color="AC0404" w:themeColor="accent2"/>
    </w:rPr>
  </w:style>
  <w:style w:type="character" w:styleId="Titredulivre">
    <w:name w:val="Book Title"/>
    <w:uiPriority w:val="33"/>
    <w:qFormat/>
    <w:rsid w:val="008B3829"/>
    <w:rPr>
      <w:rFonts w:asciiTheme="majorHAnsi" w:eastAsiaTheme="majorEastAsia" w:hAnsiTheme="majorHAnsi" w:cstheme="majorBidi"/>
      <w:b/>
      <w:bCs/>
      <w:i/>
      <w:iCs/>
      <w:smallCaps/>
      <w:color w:val="800303" w:themeColor="accent2" w:themeShade="BF"/>
      <w:u w:val="single"/>
    </w:rPr>
  </w:style>
  <w:style w:type="paragraph" w:styleId="En-ttedetabledesmatires">
    <w:name w:val="TOC Heading"/>
    <w:basedOn w:val="Titre1"/>
    <w:next w:val="Normal"/>
    <w:uiPriority w:val="39"/>
    <w:semiHidden/>
    <w:unhideWhenUsed/>
    <w:qFormat/>
    <w:rsid w:val="008B3829"/>
    <w:pPr>
      <w:outlineLvl w:val="9"/>
    </w:pPr>
    <w:rPr>
      <w:lang w:bidi="en-US"/>
    </w:rPr>
  </w:style>
  <w:style w:type="paragraph" w:styleId="Textedebulles">
    <w:name w:val="Balloon Text"/>
    <w:basedOn w:val="Normal"/>
    <w:link w:val="TextedebullesCar"/>
    <w:uiPriority w:val="99"/>
    <w:semiHidden/>
    <w:unhideWhenUsed/>
    <w:rsid w:val="006C1BF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C1BFB"/>
    <w:rPr>
      <w:rFonts w:ascii="Tahoma" w:hAnsi="Tahoma" w:cs="Tahoma"/>
      <w:sz w:val="16"/>
      <w:szCs w:val="16"/>
    </w:rPr>
  </w:style>
  <w:style w:type="character" w:styleId="Lienhypertexte">
    <w:name w:val="Hyperlink"/>
    <w:basedOn w:val="Policepardfaut"/>
    <w:uiPriority w:val="99"/>
    <w:unhideWhenUsed/>
    <w:rsid w:val="008162C3"/>
    <w:rPr>
      <w:color w:val="AC0404" w:themeColor="hyperlink"/>
      <w:u w:val="single"/>
    </w:rPr>
  </w:style>
  <w:style w:type="paragraph" w:styleId="En-tte">
    <w:name w:val="header"/>
    <w:basedOn w:val="Normal"/>
    <w:link w:val="En-tteCar"/>
    <w:uiPriority w:val="99"/>
    <w:unhideWhenUsed/>
    <w:rsid w:val="00FD0167"/>
    <w:pPr>
      <w:tabs>
        <w:tab w:val="center" w:pos="4536"/>
        <w:tab w:val="right" w:pos="9072"/>
      </w:tabs>
      <w:spacing w:after="0" w:line="240" w:lineRule="auto"/>
    </w:pPr>
  </w:style>
  <w:style w:type="character" w:customStyle="1" w:styleId="En-tteCar">
    <w:name w:val="En-tête Car"/>
    <w:basedOn w:val="Policepardfaut"/>
    <w:link w:val="En-tte"/>
    <w:uiPriority w:val="99"/>
    <w:rsid w:val="00FD0167"/>
    <w:rPr>
      <w:sz w:val="20"/>
      <w:szCs w:val="20"/>
    </w:rPr>
  </w:style>
  <w:style w:type="paragraph" w:styleId="Pieddepage">
    <w:name w:val="footer"/>
    <w:basedOn w:val="Normal"/>
    <w:link w:val="PieddepageCar"/>
    <w:uiPriority w:val="99"/>
    <w:unhideWhenUsed/>
    <w:rsid w:val="00FD01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D0167"/>
    <w:rPr>
      <w:sz w:val="20"/>
      <w:szCs w:val="20"/>
    </w:rPr>
  </w:style>
  <w:style w:type="character" w:styleId="Lienhypertextesuivivisit">
    <w:name w:val="FollowedHyperlink"/>
    <w:basedOn w:val="Policepardfaut"/>
    <w:uiPriority w:val="99"/>
    <w:semiHidden/>
    <w:unhideWhenUsed/>
    <w:rsid w:val="00F317F9"/>
    <w:rPr>
      <w:color w:val="D34817" w:themeColor="followedHyperlink"/>
      <w:u w:val="single"/>
    </w:rPr>
  </w:style>
  <w:style w:type="paragraph" w:customStyle="1" w:styleId="Default">
    <w:name w:val="Default"/>
    <w:rsid w:val="001D6B78"/>
    <w:pPr>
      <w:autoSpaceDE w:val="0"/>
      <w:autoSpaceDN w:val="0"/>
      <w:adjustRightInd w:val="0"/>
      <w:spacing w:after="0" w:line="240" w:lineRule="auto"/>
    </w:pPr>
    <w:rPr>
      <w:rFonts w:ascii="Calibri" w:eastAsia="Times New Roman" w:hAnsi="Calibri" w:cs="Calibri"/>
      <w:color w:val="000000"/>
      <w:sz w:val="24"/>
      <w:szCs w:val="24"/>
      <w:lang w:eastAsia="fr-FR"/>
    </w:rPr>
  </w:style>
  <w:style w:type="paragraph" w:styleId="NormalWeb">
    <w:name w:val="Normal (Web)"/>
    <w:basedOn w:val="Normal"/>
    <w:uiPriority w:val="99"/>
    <w:semiHidden/>
    <w:unhideWhenUsed/>
    <w:rsid w:val="008F47E1"/>
    <w:pPr>
      <w:spacing w:before="100" w:beforeAutospacing="1" w:after="100" w:afterAutospacing="1" w:line="240" w:lineRule="auto"/>
      <w:jc w:val="left"/>
    </w:pPr>
    <w:rPr>
      <w:rFonts w:ascii="Times New Roman" w:eastAsia="Times New Roman" w:hAnsi="Times New Roman" w:cs="Times New Roman"/>
      <w:iCs w:val="0"/>
      <w:sz w:val="24"/>
      <w:szCs w:val="24"/>
      <w:lang w:eastAsia="fr-FR"/>
    </w:rPr>
  </w:style>
  <w:style w:type="table" w:customStyle="1" w:styleId="Style1">
    <w:name w:val="Style1"/>
    <w:basedOn w:val="TableauNormal"/>
    <w:uiPriority w:val="99"/>
    <w:rsid w:val="00F14DF5"/>
    <w:pPr>
      <w:spacing w:after="0" w:line="240" w:lineRule="auto"/>
    </w:pPr>
    <w:tblPr>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3829"/>
    <w:pPr>
      <w:jc w:val="both"/>
    </w:pPr>
    <w:rPr>
      <w:iCs/>
      <w:sz w:val="20"/>
      <w:szCs w:val="20"/>
    </w:rPr>
  </w:style>
  <w:style w:type="paragraph" w:styleId="Titre1">
    <w:name w:val="heading 1"/>
    <w:basedOn w:val="Normal"/>
    <w:next w:val="Normal"/>
    <w:link w:val="Titre1Car"/>
    <w:uiPriority w:val="9"/>
    <w:qFormat/>
    <w:rsid w:val="003B4D2C"/>
    <w:pPr>
      <w:pBdr>
        <w:top w:val="single" w:sz="8" w:space="0" w:color="AC0404" w:themeColor="accent2"/>
        <w:left w:val="single" w:sz="8" w:space="0" w:color="AC0404" w:themeColor="accent2"/>
        <w:bottom w:val="single" w:sz="8" w:space="0" w:color="AC0404" w:themeColor="accent2"/>
        <w:right w:val="single" w:sz="8" w:space="0" w:color="AC0404" w:themeColor="accent2"/>
      </w:pBdr>
      <w:shd w:val="clear" w:color="auto" w:fill="AC0404" w:themeFill="accent1"/>
      <w:spacing w:before="120" w:after="120"/>
      <w:contextualSpacing/>
      <w:outlineLvl w:val="0"/>
    </w:pPr>
    <w:rPr>
      <w:rFonts w:asciiTheme="majorHAnsi" w:eastAsiaTheme="majorEastAsia" w:hAnsiTheme="majorHAnsi" w:cstheme="majorBidi"/>
      <w:b/>
      <w:bCs/>
      <w:color w:val="FFFFFF" w:themeColor="background1"/>
      <w:sz w:val="22"/>
      <w:szCs w:val="22"/>
    </w:rPr>
  </w:style>
  <w:style w:type="paragraph" w:styleId="Titre2">
    <w:name w:val="heading 2"/>
    <w:basedOn w:val="Titre1"/>
    <w:next w:val="Normal"/>
    <w:link w:val="Titre2Car"/>
    <w:uiPriority w:val="9"/>
    <w:unhideWhenUsed/>
    <w:qFormat/>
    <w:rsid w:val="003B4D2C"/>
    <w:pPr>
      <w:pBdr>
        <w:top w:val="single" w:sz="8" w:space="0" w:color="403738" w:themeColor="accent5"/>
        <w:left w:val="single" w:sz="8" w:space="0" w:color="403738" w:themeColor="accent5"/>
        <w:bottom w:val="single" w:sz="8" w:space="0" w:color="403738" w:themeColor="accent5"/>
        <w:right w:val="single" w:sz="8" w:space="0" w:color="403738" w:themeColor="accent5"/>
      </w:pBdr>
      <w:shd w:val="clear" w:color="auto" w:fill="403738" w:themeFill="accent5"/>
      <w:outlineLvl w:val="1"/>
    </w:pPr>
  </w:style>
  <w:style w:type="paragraph" w:styleId="Titre3">
    <w:name w:val="heading 3"/>
    <w:basedOn w:val="Normal"/>
    <w:next w:val="Normal"/>
    <w:link w:val="Titre3Car"/>
    <w:uiPriority w:val="9"/>
    <w:unhideWhenUsed/>
    <w:qFormat/>
    <w:rsid w:val="003B4D2C"/>
    <w:pPr>
      <w:pBdr>
        <w:top w:val="single" w:sz="4" w:space="1" w:color="AC0404" w:themeColor="accent1"/>
        <w:left w:val="single" w:sz="36" w:space="2" w:color="AC0404" w:themeColor="accent1"/>
        <w:bottom w:val="single" w:sz="4" w:space="0" w:color="AC0404" w:themeColor="accent1"/>
        <w:right w:val="single" w:sz="4" w:space="4" w:color="AC0404" w:themeColor="accent1"/>
      </w:pBdr>
      <w:spacing w:before="120" w:after="120" w:line="240" w:lineRule="auto"/>
      <w:ind w:left="142"/>
      <w:contextualSpacing/>
      <w:outlineLvl w:val="2"/>
    </w:pPr>
    <w:rPr>
      <w:rFonts w:asciiTheme="majorHAnsi" w:eastAsiaTheme="majorEastAsia" w:hAnsiTheme="majorHAnsi" w:cstheme="majorBidi"/>
      <w:b/>
      <w:bCs/>
      <w:color w:val="AC0404" w:themeColor="accent1"/>
      <w:sz w:val="22"/>
      <w:szCs w:val="22"/>
    </w:rPr>
  </w:style>
  <w:style w:type="paragraph" w:styleId="Titre4">
    <w:name w:val="heading 4"/>
    <w:basedOn w:val="Titre3"/>
    <w:next w:val="Normal"/>
    <w:link w:val="Titre4Car"/>
    <w:uiPriority w:val="9"/>
    <w:unhideWhenUsed/>
    <w:qFormat/>
    <w:rsid w:val="004B3F6C"/>
    <w:pPr>
      <w:pBdr>
        <w:top w:val="single" w:sz="4" w:space="1" w:color="403738" w:themeColor="accent5"/>
        <w:left w:val="single" w:sz="4" w:space="2" w:color="403738" w:themeColor="accent5"/>
        <w:bottom w:val="single" w:sz="4" w:space="0" w:color="403738" w:themeColor="accent5"/>
        <w:right w:val="single" w:sz="4" w:space="4" w:color="403738" w:themeColor="accent5"/>
      </w:pBdr>
      <w:outlineLvl w:val="3"/>
    </w:pPr>
    <w:rPr>
      <w:color w:val="403738" w:themeColor="accent5"/>
    </w:rPr>
  </w:style>
  <w:style w:type="paragraph" w:styleId="Titre5">
    <w:name w:val="heading 5"/>
    <w:basedOn w:val="Normal"/>
    <w:next w:val="Normal"/>
    <w:link w:val="Titre5Car"/>
    <w:uiPriority w:val="9"/>
    <w:unhideWhenUsed/>
    <w:qFormat/>
    <w:rsid w:val="003B4D2C"/>
    <w:pPr>
      <w:pBdr>
        <w:left w:val="single" w:sz="8" w:space="2" w:color="AC0404" w:themeColor="accent1"/>
        <w:bottom w:val="single" w:sz="8" w:space="2" w:color="AC0404" w:themeColor="accent1"/>
      </w:pBdr>
      <w:spacing w:before="120" w:after="120" w:line="240" w:lineRule="auto"/>
      <w:ind w:left="85"/>
      <w:contextualSpacing/>
      <w:outlineLvl w:val="4"/>
    </w:pPr>
    <w:rPr>
      <w:rFonts w:asciiTheme="majorHAnsi" w:eastAsiaTheme="majorEastAsia" w:hAnsiTheme="majorHAnsi" w:cstheme="majorBidi"/>
      <w:b/>
      <w:bCs/>
      <w:color w:val="AC0404" w:themeColor="accent1"/>
      <w:sz w:val="22"/>
      <w:szCs w:val="22"/>
    </w:rPr>
  </w:style>
  <w:style w:type="paragraph" w:styleId="Titre6">
    <w:name w:val="heading 6"/>
    <w:basedOn w:val="Titre5"/>
    <w:next w:val="Normal"/>
    <w:link w:val="Titre6Car"/>
    <w:uiPriority w:val="9"/>
    <w:unhideWhenUsed/>
    <w:qFormat/>
    <w:rsid w:val="004B3F6C"/>
    <w:pPr>
      <w:pBdr>
        <w:left w:val="none" w:sz="0" w:space="0" w:color="auto"/>
        <w:bottom w:val="single" w:sz="8" w:space="2" w:color="403738" w:themeColor="accent5"/>
      </w:pBdr>
      <w:outlineLvl w:val="5"/>
    </w:pPr>
    <w:rPr>
      <w:color w:val="403738" w:themeColor="accent5"/>
    </w:rPr>
  </w:style>
  <w:style w:type="paragraph" w:styleId="Titre7">
    <w:name w:val="heading 7"/>
    <w:basedOn w:val="Normal"/>
    <w:next w:val="Normal"/>
    <w:link w:val="Titre7Car"/>
    <w:uiPriority w:val="9"/>
    <w:unhideWhenUsed/>
    <w:qFormat/>
    <w:rsid w:val="004B3F6C"/>
    <w:pPr>
      <w:pBdr>
        <w:bottom w:val="dashSmallGap" w:sz="4" w:space="2" w:color="AC0404" w:themeColor="accent1"/>
      </w:pBdr>
      <w:spacing w:before="120" w:after="120" w:line="240" w:lineRule="auto"/>
      <w:contextualSpacing/>
      <w:outlineLvl w:val="6"/>
    </w:pPr>
    <w:rPr>
      <w:rFonts w:asciiTheme="majorHAnsi" w:eastAsiaTheme="majorEastAsia" w:hAnsiTheme="majorHAnsi" w:cstheme="majorBidi"/>
      <w:color w:val="AC0404" w:themeColor="accent1"/>
      <w:sz w:val="22"/>
      <w:szCs w:val="22"/>
    </w:rPr>
  </w:style>
  <w:style w:type="paragraph" w:styleId="Titre8">
    <w:name w:val="heading 8"/>
    <w:basedOn w:val="Titre7"/>
    <w:next w:val="Normal"/>
    <w:link w:val="Titre8Car"/>
    <w:uiPriority w:val="9"/>
    <w:unhideWhenUsed/>
    <w:qFormat/>
    <w:rsid w:val="004B3F6C"/>
    <w:pPr>
      <w:pBdr>
        <w:bottom w:val="none" w:sz="0" w:space="0" w:color="auto"/>
      </w:pBdr>
      <w:outlineLvl w:val="7"/>
    </w:pPr>
    <w:rPr>
      <w:b/>
      <w:color w:val="403738" w:themeColor="accent5"/>
    </w:rPr>
  </w:style>
  <w:style w:type="paragraph" w:styleId="Titre9">
    <w:name w:val="heading 9"/>
    <w:basedOn w:val="Normal"/>
    <w:next w:val="Normal"/>
    <w:link w:val="Titre9Car"/>
    <w:uiPriority w:val="9"/>
    <w:unhideWhenUsed/>
    <w:qFormat/>
    <w:rsid w:val="008B3829"/>
    <w:pPr>
      <w:spacing w:before="200" w:after="100" w:line="240" w:lineRule="auto"/>
      <w:contextualSpacing/>
      <w:outlineLvl w:val="8"/>
    </w:pPr>
    <w:rPr>
      <w:rFonts w:asciiTheme="majorHAnsi" w:eastAsiaTheme="majorEastAsia" w:hAnsiTheme="majorHAnsi" w:cstheme="majorBidi"/>
      <w:color w:val="AC0404" w:themeColor="accen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B4D2C"/>
    <w:rPr>
      <w:rFonts w:asciiTheme="majorHAnsi" w:eastAsiaTheme="majorEastAsia" w:hAnsiTheme="majorHAnsi" w:cstheme="majorBidi"/>
      <w:b/>
      <w:bCs/>
      <w:iCs/>
      <w:color w:val="FFFFFF" w:themeColor="background1"/>
      <w:shd w:val="clear" w:color="auto" w:fill="AC0404" w:themeFill="accent1"/>
    </w:rPr>
  </w:style>
  <w:style w:type="character" w:customStyle="1" w:styleId="Titre2Car">
    <w:name w:val="Titre 2 Car"/>
    <w:basedOn w:val="Policepardfaut"/>
    <w:link w:val="Titre2"/>
    <w:uiPriority w:val="9"/>
    <w:rsid w:val="003B4D2C"/>
    <w:rPr>
      <w:rFonts w:asciiTheme="majorHAnsi" w:eastAsiaTheme="majorEastAsia" w:hAnsiTheme="majorHAnsi" w:cstheme="majorBidi"/>
      <w:b/>
      <w:bCs/>
      <w:iCs/>
      <w:color w:val="FFFFFF" w:themeColor="background1"/>
      <w:shd w:val="clear" w:color="auto" w:fill="403738" w:themeFill="accent5"/>
    </w:rPr>
  </w:style>
  <w:style w:type="character" w:customStyle="1" w:styleId="Titre3Car">
    <w:name w:val="Titre 3 Car"/>
    <w:basedOn w:val="Policepardfaut"/>
    <w:link w:val="Titre3"/>
    <w:uiPriority w:val="9"/>
    <w:rsid w:val="003B4D2C"/>
    <w:rPr>
      <w:rFonts w:asciiTheme="majorHAnsi" w:eastAsiaTheme="majorEastAsia" w:hAnsiTheme="majorHAnsi" w:cstheme="majorBidi"/>
      <w:b/>
      <w:bCs/>
      <w:iCs/>
      <w:color w:val="AC0404" w:themeColor="accent1"/>
    </w:rPr>
  </w:style>
  <w:style w:type="character" w:customStyle="1" w:styleId="Titre4Car">
    <w:name w:val="Titre 4 Car"/>
    <w:basedOn w:val="Policepardfaut"/>
    <w:link w:val="Titre4"/>
    <w:uiPriority w:val="9"/>
    <w:rsid w:val="004B3F6C"/>
    <w:rPr>
      <w:rFonts w:asciiTheme="majorHAnsi" w:eastAsiaTheme="majorEastAsia" w:hAnsiTheme="majorHAnsi" w:cstheme="majorBidi"/>
      <w:b/>
      <w:bCs/>
      <w:iCs/>
      <w:color w:val="403738" w:themeColor="accent5"/>
    </w:rPr>
  </w:style>
  <w:style w:type="character" w:customStyle="1" w:styleId="Titre5Car">
    <w:name w:val="Titre 5 Car"/>
    <w:basedOn w:val="Policepardfaut"/>
    <w:link w:val="Titre5"/>
    <w:uiPriority w:val="9"/>
    <w:rsid w:val="003B4D2C"/>
    <w:rPr>
      <w:rFonts w:asciiTheme="majorHAnsi" w:eastAsiaTheme="majorEastAsia" w:hAnsiTheme="majorHAnsi" w:cstheme="majorBidi"/>
      <w:b/>
      <w:bCs/>
      <w:iCs/>
      <w:color w:val="AC0404" w:themeColor="accent1"/>
    </w:rPr>
  </w:style>
  <w:style w:type="character" w:customStyle="1" w:styleId="Titre6Car">
    <w:name w:val="Titre 6 Car"/>
    <w:basedOn w:val="Policepardfaut"/>
    <w:link w:val="Titre6"/>
    <w:uiPriority w:val="9"/>
    <w:rsid w:val="004B3F6C"/>
    <w:rPr>
      <w:rFonts w:asciiTheme="majorHAnsi" w:eastAsiaTheme="majorEastAsia" w:hAnsiTheme="majorHAnsi" w:cstheme="majorBidi"/>
      <w:b/>
      <w:bCs/>
      <w:iCs/>
      <w:color w:val="403738" w:themeColor="accent5"/>
    </w:rPr>
  </w:style>
  <w:style w:type="character" w:customStyle="1" w:styleId="Titre7Car">
    <w:name w:val="Titre 7 Car"/>
    <w:basedOn w:val="Policepardfaut"/>
    <w:link w:val="Titre7"/>
    <w:uiPriority w:val="9"/>
    <w:rsid w:val="004B3F6C"/>
    <w:rPr>
      <w:rFonts w:asciiTheme="majorHAnsi" w:eastAsiaTheme="majorEastAsia" w:hAnsiTheme="majorHAnsi" w:cstheme="majorBidi"/>
      <w:iCs/>
      <w:color w:val="AC0404" w:themeColor="accent1"/>
    </w:rPr>
  </w:style>
  <w:style w:type="character" w:customStyle="1" w:styleId="Titre8Car">
    <w:name w:val="Titre 8 Car"/>
    <w:basedOn w:val="Policepardfaut"/>
    <w:link w:val="Titre8"/>
    <w:uiPriority w:val="9"/>
    <w:rsid w:val="004B3F6C"/>
    <w:rPr>
      <w:rFonts w:asciiTheme="majorHAnsi" w:eastAsiaTheme="majorEastAsia" w:hAnsiTheme="majorHAnsi" w:cstheme="majorBidi"/>
      <w:b/>
      <w:iCs/>
      <w:color w:val="403738" w:themeColor="accent5"/>
    </w:rPr>
  </w:style>
  <w:style w:type="character" w:customStyle="1" w:styleId="Titre9Car">
    <w:name w:val="Titre 9 Car"/>
    <w:basedOn w:val="Policepardfaut"/>
    <w:link w:val="Titre9"/>
    <w:uiPriority w:val="9"/>
    <w:rsid w:val="008B3829"/>
    <w:rPr>
      <w:rFonts w:asciiTheme="majorHAnsi" w:eastAsiaTheme="majorEastAsia" w:hAnsiTheme="majorHAnsi" w:cstheme="majorBidi"/>
      <w:i/>
      <w:iCs/>
      <w:color w:val="AC0404" w:themeColor="accent2"/>
      <w:sz w:val="20"/>
      <w:szCs w:val="20"/>
    </w:rPr>
  </w:style>
  <w:style w:type="paragraph" w:styleId="Lgende">
    <w:name w:val="caption"/>
    <w:basedOn w:val="Normal"/>
    <w:next w:val="Normal"/>
    <w:uiPriority w:val="35"/>
    <w:semiHidden/>
    <w:unhideWhenUsed/>
    <w:qFormat/>
    <w:rsid w:val="008B3829"/>
    <w:rPr>
      <w:b/>
      <w:bCs/>
      <w:color w:val="800303" w:themeColor="accent2" w:themeShade="BF"/>
      <w:sz w:val="18"/>
      <w:szCs w:val="18"/>
    </w:rPr>
  </w:style>
  <w:style w:type="paragraph" w:styleId="Titre">
    <w:name w:val="Title"/>
    <w:basedOn w:val="Normal"/>
    <w:next w:val="Normal"/>
    <w:link w:val="TitreCar"/>
    <w:uiPriority w:val="10"/>
    <w:qFormat/>
    <w:rsid w:val="008B3829"/>
    <w:pPr>
      <w:pBdr>
        <w:top w:val="single" w:sz="48" w:space="0" w:color="AC0404" w:themeColor="accent2"/>
        <w:bottom w:val="single" w:sz="48" w:space="0" w:color="AC0404" w:themeColor="accent2"/>
      </w:pBdr>
      <w:shd w:val="clear" w:color="auto" w:fill="AC0404"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reCar">
    <w:name w:val="Titre Car"/>
    <w:basedOn w:val="Policepardfaut"/>
    <w:link w:val="Titre"/>
    <w:uiPriority w:val="10"/>
    <w:rsid w:val="008B3829"/>
    <w:rPr>
      <w:rFonts w:asciiTheme="majorHAnsi" w:eastAsiaTheme="majorEastAsia" w:hAnsiTheme="majorHAnsi" w:cstheme="majorBidi"/>
      <w:i/>
      <w:iCs/>
      <w:color w:val="FFFFFF" w:themeColor="background1"/>
      <w:spacing w:val="10"/>
      <w:sz w:val="48"/>
      <w:szCs w:val="48"/>
      <w:shd w:val="clear" w:color="auto" w:fill="AC0404" w:themeFill="accent2"/>
    </w:rPr>
  </w:style>
  <w:style w:type="paragraph" w:styleId="Sous-titre">
    <w:name w:val="Subtitle"/>
    <w:basedOn w:val="Normal"/>
    <w:next w:val="Normal"/>
    <w:link w:val="Sous-titreCar"/>
    <w:uiPriority w:val="11"/>
    <w:qFormat/>
    <w:rsid w:val="008B3829"/>
    <w:pPr>
      <w:pBdr>
        <w:bottom w:val="dotted" w:sz="8" w:space="10" w:color="AC0404" w:themeColor="accent2"/>
      </w:pBdr>
      <w:spacing w:before="200" w:after="900" w:line="240" w:lineRule="auto"/>
      <w:jc w:val="center"/>
    </w:pPr>
    <w:rPr>
      <w:rFonts w:asciiTheme="majorHAnsi" w:eastAsiaTheme="majorEastAsia" w:hAnsiTheme="majorHAnsi" w:cstheme="majorBidi"/>
      <w:color w:val="550202" w:themeColor="accent2" w:themeShade="7F"/>
      <w:sz w:val="24"/>
      <w:szCs w:val="24"/>
    </w:rPr>
  </w:style>
  <w:style w:type="character" w:customStyle="1" w:styleId="Sous-titreCar">
    <w:name w:val="Sous-titre Car"/>
    <w:basedOn w:val="Policepardfaut"/>
    <w:link w:val="Sous-titre"/>
    <w:uiPriority w:val="11"/>
    <w:rsid w:val="008B3829"/>
    <w:rPr>
      <w:rFonts w:asciiTheme="majorHAnsi" w:eastAsiaTheme="majorEastAsia" w:hAnsiTheme="majorHAnsi" w:cstheme="majorBidi"/>
      <w:i/>
      <w:iCs/>
      <w:color w:val="550202" w:themeColor="accent2" w:themeShade="7F"/>
      <w:sz w:val="24"/>
      <w:szCs w:val="24"/>
    </w:rPr>
  </w:style>
  <w:style w:type="character" w:styleId="lev">
    <w:name w:val="Strong"/>
    <w:uiPriority w:val="22"/>
    <w:qFormat/>
    <w:rsid w:val="008B3829"/>
    <w:rPr>
      <w:b/>
      <w:bCs/>
      <w:spacing w:val="0"/>
    </w:rPr>
  </w:style>
  <w:style w:type="character" w:styleId="Accentuation">
    <w:name w:val="Emphasis"/>
    <w:uiPriority w:val="20"/>
    <w:qFormat/>
    <w:rsid w:val="008B3829"/>
    <w:rPr>
      <w:rFonts w:asciiTheme="majorHAnsi" w:eastAsiaTheme="majorEastAsia" w:hAnsiTheme="majorHAnsi" w:cstheme="majorBidi"/>
      <w:b/>
      <w:bCs/>
      <w:i/>
      <w:iCs/>
      <w:color w:val="AC0404" w:themeColor="accent2"/>
      <w:bdr w:val="single" w:sz="18" w:space="0" w:color="FDBDBD" w:themeColor="accent2" w:themeTint="33"/>
      <w:shd w:val="clear" w:color="auto" w:fill="FDBDBD" w:themeFill="accent2" w:themeFillTint="33"/>
    </w:rPr>
  </w:style>
  <w:style w:type="paragraph" w:styleId="Sansinterligne">
    <w:name w:val="No Spacing"/>
    <w:basedOn w:val="Normal"/>
    <w:link w:val="SansinterligneCar"/>
    <w:uiPriority w:val="1"/>
    <w:qFormat/>
    <w:rsid w:val="008B3829"/>
    <w:pPr>
      <w:spacing w:after="0" w:line="240" w:lineRule="auto"/>
    </w:pPr>
  </w:style>
  <w:style w:type="character" w:customStyle="1" w:styleId="SansinterligneCar">
    <w:name w:val="Sans interligne Car"/>
    <w:basedOn w:val="Policepardfaut"/>
    <w:link w:val="Sansinterligne"/>
    <w:uiPriority w:val="1"/>
    <w:rsid w:val="005708C8"/>
    <w:rPr>
      <w:i/>
      <w:iCs/>
      <w:sz w:val="20"/>
      <w:szCs w:val="20"/>
    </w:rPr>
  </w:style>
  <w:style w:type="paragraph" w:styleId="Paragraphedeliste">
    <w:name w:val="List Paragraph"/>
    <w:basedOn w:val="Normal"/>
    <w:uiPriority w:val="34"/>
    <w:qFormat/>
    <w:rsid w:val="008B3829"/>
    <w:pPr>
      <w:ind w:left="720"/>
      <w:contextualSpacing/>
    </w:pPr>
  </w:style>
  <w:style w:type="paragraph" w:styleId="Citation">
    <w:name w:val="Quote"/>
    <w:basedOn w:val="Normal"/>
    <w:next w:val="Normal"/>
    <w:link w:val="CitationCar"/>
    <w:uiPriority w:val="29"/>
    <w:qFormat/>
    <w:rsid w:val="008B3829"/>
    <w:rPr>
      <w:i/>
      <w:iCs w:val="0"/>
      <w:color w:val="800303" w:themeColor="accent2" w:themeShade="BF"/>
    </w:rPr>
  </w:style>
  <w:style w:type="character" w:customStyle="1" w:styleId="CitationCar">
    <w:name w:val="Citation Car"/>
    <w:basedOn w:val="Policepardfaut"/>
    <w:link w:val="Citation"/>
    <w:uiPriority w:val="29"/>
    <w:rsid w:val="008B3829"/>
    <w:rPr>
      <w:color w:val="800303" w:themeColor="accent2" w:themeShade="BF"/>
      <w:sz w:val="20"/>
      <w:szCs w:val="20"/>
    </w:rPr>
  </w:style>
  <w:style w:type="paragraph" w:styleId="Citationintense">
    <w:name w:val="Intense Quote"/>
    <w:basedOn w:val="Normal"/>
    <w:next w:val="Normal"/>
    <w:link w:val="CitationintenseCar"/>
    <w:uiPriority w:val="30"/>
    <w:qFormat/>
    <w:rsid w:val="008B3829"/>
    <w:pPr>
      <w:pBdr>
        <w:top w:val="dotted" w:sz="8" w:space="10" w:color="AC0404" w:themeColor="accent2"/>
        <w:bottom w:val="dotted" w:sz="8" w:space="10" w:color="AC0404" w:themeColor="accent2"/>
      </w:pBdr>
      <w:spacing w:line="300" w:lineRule="auto"/>
      <w:ind w:left="2160" w:right="2160"/>
      <w:jc w:val="center"/>
    </w:pPr>
    <w:rPr>
      <w:rFonts w:asciiTheme="majorHAnsi" w:eastAsiaTheme="majorEastAsia" w:hAnsiTheme="majorHAnsi" w:cstheme="majorBidi"/>
      <w:b/>
      <w:bCs/>
      <w:color w:val="AC0404" w:themeColor="accent2"/>
    </w:rPr>
  </w:style>
  <w:style w:type="character" w:customStyle="1" w:styleId="CitationintenseCar">
    <w:name w:val="Citation intense Car"/>
    <w:basedOn w:val="Policepardfaut"/>
    <w:link w:val="Citationintense"/>
    <w:uiPriority w:val="30"/>
    <w:rsid w:val="008B3829"/>
    <w:rPr>
      <w:rFonts w:asciiTheme="majorHAnsi" w:eastAsiaTheme="majorEastAsia" w:hAnsiTheme="majorHAnsi" w:cstheme="majorBidi"/>
      <w:b/>
      <w:bCs/>
      <w:i/>
      <w:iCs/>
      <w:color w:val="AC0404" w:themeColor="accent2"/>
      <w:sz w:val="20"/>
      <w:szCs w:val="20"/>
    </w:rPr>
  </w:style>
  <w:style w:type="character" w:styleId="Emphaseple">
    <w:name w:val="Subtle Emphasis"/>
    <w:uiPriority w:val="19"/>
    <w:qFormat/>
    <w:rsid w:val="008B3829"/>
    <w:rPr>
      <w:rFonts w:asciiTheme="majorHAnsi" w:eastAsiaTheme="majorEastAsia" w:hAnsiTheme="majorHAnsi" w:cstheme="majorBidi"/>
      <w:i/>
      <w:iCs/>
      <w:color w:val="AC0404" w:themeColor="accent2"/>
    </w:rPr>
  </w:style>
  <w:style w:type="character" w:styleId="Emphaseintense">
    <w:name w:val="Intense Emphasis"/>
    <w:uiPriority w:val="21"/>
    <w:qFormat/>
    <w:rsid w:val="008B3829"/>
    <w:rPr>
      <w:rFonts w:asciiTheme="majorHAnsi" w:eastAsiaTheme="majorEastAsia" w:hAnsiTheme="majorHAnsi" w:cstheme="majorBidi"/>
      <w:b/>
      <w:bCs/>
      <w:i/>
      <w:iCs/>
      <w:dstrike w:val="0"/>
      <w:color w:val="FFFFFF" w:themeColor="background1"/>
      <w:bdr w:val="single" w:sz="18" w:space="0" w:color="AC0404" w:themeColor="accent2"/>
      <w:shd w:val="clear" w:color="auto" w:fill="AC0404" w:themeFill="accent2"/>
      <w:vertAlign w:val="baseline"/>
    </w:rPr>
  </w:style>
  <w:style w:type="character" w:styleId="Rfrenceple">
    <w:name w:val="Subtle Reference"/>
    <w:uiPriority w:val="31"/>
    <w:qFormat/>
    <w:rsid w:val="008B3829"/>
    <w:rPr>
      <w:i/>
      <w:iCs/>
      <w:smallCaps/>
      <w:color w:val="AC0404" w:themeColor="accent2"/>
      <w:u w:color="AC0404" w:themeColor="accent2"/>
    </w:rPr>
  </w:style>
  <w:style w:type="character" w:styleId="Rfrenceintense">
    <w:name w:val="Intense Reference"/>
    <w:uiPriority w:val="32"/>
    <w:qFormat/>
    <w:rsid w:val="008B3829"/>
    <w:rPr>
      <w:b/>
      <w:bCs/>
      <w:i/>
      <w:iCs/>
      <w:smallCaps/>
      <w:color w:val="AC0404" w:themeColor="accent2"/>
      <w:u w:color="AC0404" w:themeColor="accent2"/>
    </w:rPr>
  </w:style>
  <w:style w:type="character" w:styleId="Titredulivre">
    <w:name w:val="Book Title"/>
    <w:uiPriority w:val="33"/>
    <w:qFormat/>
    <w:rsid w:val="008B3829"/>
    <w:rPr>
      <w:rFonts w:asciiTheme="majorHAnsi" w:eastAsiaTheme="majorEastAsia" w:hAnsiTheme="majorHAnsi" w:cstheme="majorBidi"/>
      <w:b/>
      <w:bCs/>
      <w:i/>
      <w:iCs/>
      <w:smallCaps/>
      <w:color w:val="800303" w:themeColor="accent2" w:themeShade="BF"/>
      <w:u w:val="single"/>
    </w:rPr>
  </w:style>
  <w:style w:type="paragraph" w:styleId="En-ttedetabledesmatires">
    <w:name w:val="TOC Heading"/>
    <w:basedOn w:val="Titre1"/>
    <w:next w:val="Normal"/>
    <w:uiPriority w:val="39"/>
    <w:semiHidden/>
    <w:unhideWhenUsed/>
    <w:qFormat/>
    <w:rsid w:val="008B3829"/>
    <w:pPr>
      <w:outlineLvl w:val="9"/>
    </w:pPr>
    <w:rPr>
      <w:lang w:bidi="en-US"/>
    </w:rPr>
  </w:style>
  <w:style w:type="paragraph" w:styleId="Textedebulles">
    <w:name w:val="Balloon Text"/>
    <w:basedOn w:val="Normal"/>
    <w:link w:val="TextedebullesCar"/>
    <w:uiPriority w:val="99"/>
    <w:semiHidden/>
    <w:unhideWhenUsed/>
    <w:rsid w:val="006C1BF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C1BFB"/>
    <w:rPr>
      <w:rFonts w:ascii="Tahoma" w:hAnsi="Tahoma" w:cs="Tahoma"/>
      <w:sz w:val="16"/>
      <w:szCs w:val="16"/>
    </w:rPr>
  </w:style>
  <w:style w:type="character" w:styleId="Lienhypertexte">
    <w:name w:val="Hyperlink"/>
    <w:basedOn w:val="Policepardfaut"/>
    <w:uiPriority w:val="99"/>
    <w:unhideWhenUsed/>
    <w:rsid w:val="008162C3"/>
    <w:rPr>
      <w:color w:val="AC0404" w:themeColor="hyperlink"/>
      <w:u w:val="single"/>
    </w:rPr>
  </w:style>
  <w:style w:type="paragraph" w:styleId="En-tte">
    <w:name w:val="header"/>
    <w:basedOn w:val="Normal"/>
    <w:link w:val="En-tteCar"/>
    <w:uiPriority w:val="99"/>
    <w:unhideWhenUsed/>
    <w:rsid w:val="00FD0167"/>
    <w:pPr>
      <w:tabs>
        <w:tab w:val="center" w:pos="4536"/>
        <w:tab w:val="right" w:pos="9072"/>
      </w:tabs>
      <w:spacing w:after="0" w:line="240" w:lineRule="auto"/>
    </w:pPr>
  </w:style>
  <w:style w:type="character" w:customStyle="1" w:styleId="En-tteCar">
    <w:name w:val="En-tête Car"/>
    <w:basedOn w:val="Policepardfaut"/>
    <w:link w:val="En-tte"/>
    <w:uiPriority w:val="99"/>
    <w:rsid w:val="00FD0167"/>
    <w:rPr>
      <w:sz w:val="20"/>
      <w:szCs w:val="20"/>
    </w:rPr>
  </w:style>
  <w:style w:type="paragraph" w:styleId="Pieddepage">
    <w:name w:val="footer"/>
    <w:basedOn w:val="Normal"/>
    <w:link w:val="PieddepageCar"/>
    <w:uiPriority w:val="99"/>
    <w:unhideWhenUsed/>
    <w:rsid w:val="00FD01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D0167"/>
    <w:rPr>
      <w:sz w:val="20"/>
      <w:szCs w:val="20"/>
    </w:rPr>
  </w:style>
  <w:style w:type="character" w:styleId="Lienhypertextesuivivisit">
    <w:name w:val="FollowedHyperlink"/>
    <w:basedOn w:val="Policepardfaut"/>
    <w:uiPriority w:val="99"/>
    <w:semiHidden/>
    <w:unhideWhenUsed/>
    <w:rsid w:val="00F317F9"/>
    <w:rPr>
      <w:color w:val="D34817" w:themeColor="followedHyperlink"/>
      <w:u w:val="single"/>
    </w:rPr>
  </w:style>
  <w:style w:type="paragraph" w:customStyle="1" w:styleId="Default">
    <w:name w:val="Default"/>
    <w:rsid w:val="001D6B78"/>
    <w:pPr>
      <w:autoSpaceDE w:val="0"/>
      <w:autoSpaceDN w:val="0"/>
      <w:adjustRightInd w:val="0"/>
      <w:spacing w:after="0" w:line="240" w:lineRule="auto"/>
    </w:pPr>
    <w:rPr>
      <w:rFonts w:ascii="Calibri" w:eastAsia="Times New Roman" w:hAnsi="Calibri" w:cs="Calibri"/>
      <w:color w:val="000000"/>
      <w:sz w:val="24"/>
      <w:szCs w:val="24"/>
      <w:lang w:eastAsia="fr-FR"/>
    </w:rPr>
  </w:style>
  <w:style w:type="paragraph" w:styleId="NormalWeb">
    <w:name w:val="Normal (Web)"/>
    <w:basedOn w:val="Normal"/>
    <w:uiPriority w:val="99"/>
    <w:semiHidden/>
    <w:unhideWhenUsed/>
    <w:rsid w:val="008F47E1"/>
    <w:pPr>
      <w:spacing w:before="100" w:beforeAutospacing="1" w:after="100" w:afterAutospacing="1" w:line="240" w:lineRule="auto"/>
      <w:jc w:val="left"/>
    </w:pPr>
    <w:rPr>
      <w:rFonts w:ascii="Times New Roman" w:eastAsia="Times New Roman" w:hAnsi="Times New Roman" w:cs="Times New Roman"/>
      <w:iCs w:val="0"/>
      <w:sz w:val="24"/>
      <w:szCs w:val="24"/>
      <w:lang w:eastAsia="fr-FR"/>
    </w:rPr>
  </w:style>
  <w:style w:type="table" w:customStyle="1" w:styleId="Style1">
    <w:name w:val="Style1"/>
    <w:basedOn w:val="TableauNormal"/>
    <w:uiPriority w:val="99"/>
    <w:rsid w:val="00F14DF5"/>
    <w:pPr>
      <w:spacing w:after="0" w:line="240" w:lineRule="auto"/>
    </w:pPr>
    <w:tblPr>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375975">
      <w:bodyDiv w:val="1"/>
      <w:marLeft w:val="0"/>
      <w:marRight w:val="0"/>
      <w:marTop w:val="0"/>
      <w:marBottom w:val="0"/>
      <w:divBdr>
        <w:top w:val="none" w:sz="0" w:space="0" w:color="auto"/>
        <w:left w:val="none" w:sz="0" w:space="0" w:color="auto"/>
        <w:bottom w:val="none" w:sz="0" w:space="0" w:color="auto"/>
        <w:right w:val="none" w:sz="0" w:space="0" w:color="auto"/>
      </w:divBdr>
    </w:div>
    <w:div w:id="783113020">
      <w:bodyDiv w:val="1"/>
      <w:marLeft w:val="0"/>
      <w:marRight w:val="0"/>
      <w:marTop w:val="0"/>
      <w:marBottom w:val="0"/>
      <w:divBdr>
        <w:top w:val="none" w:sz="0" w:space="0" w:color="auto"/>
        <w:left w:val="none" w:sz="0" w:space="0" w:color="auto"/>
        <w:bottom w:val="none" w:sz="0" w:space="0" w:color="auto"/>
        <w:right w:val="none" w:sz="0" w:space="0" w:color="auto"/>
      </w:divBdr>
    </w:div>
    <w:div w:id="784347609">
      <w:bodyDiv w:val="1"/>
      <w:marLeft w:val="0"/>
      <w:marRight w:val="0"/>
      <w:marTop w:val="0"/>
      <w:marBottom w:val="0"/>
      <w:divBdr>
        <w:top w:val="none" w:sz="0" w:space="0" w:color="auto"/>
        <w:left w:val="none" w:sz="0" w:space="0" w:color="auto"/>
        <w:bottom w:val="none" w:sz="0" w:space="0" w:color="auto"/>
        <w:right w:val="none" w:sz="0" w:space="0" w:color="auto"/>
      </w:divBdr>
    </w:div>
    <w:div w:id="1179613791">
      <w:bodyDiv w:val="1"/>
      <w:marLeft w:val="0"/>
      <w:marRight w:val="0"/>
      <w:marTop w:val="0"/>
      <w:marBottom w:val="0"/>
      <w:divBdr>
        <w:top w:val="none" w:sz="0" w:space="0" w:color="auto"/>
        <w:left w:val="none" w:sz="0" w:space="0" w:color="auto"/>
        <w:bottom w:val="none" w:sz="0" w:space="0" w:color="auto"/>
        <w:right w:val="none" w:sz="0" w:space="0" w:color="auto"/>
      </w:divBdr>
      <w:divsChild>
        <w:div w:id="290983186">
          <w:marLeft w:val="547"/>
          <w:marRight w:val="0"/>
          <w:marTop w:val="0"/>
          <w:marBottom w:val="0"/>
          <w:divBdr>
            <w:top w:val="none" w:sz="0" w:space="0" w:color="auto"/>
            <w:left w:val="none" w:sz="0" w:space="0" w:color="auto"/>
            <w:bottom w:val="none" w:sz="0" w:space="0" w:color="auto"/>
            <w:right w:val="none" w:sz="0" w:space="0" w:color="auto"/>
          </w:divBdr>
        </w:div>
        <w:div w:id="304356739">
          <w:marLeft w:val="1166"/>
          <w:marRight w:val="0"/>
          <w:marTop w:val="0"/>
          <w:marBottom w:val="0"/>
          <w:divBdr>
            <w:top w:val="none" w:sz="0" w:space="0" w:color="auto"/>
            <w:left w:val="none" w:sz="0" w:space="0" w:color="auto"/>
            <w:bottom w:val="none" w:sz="0" w:space="0" w:color="auto"/>
            <w:right w:val="none" w:sz="0" w:space="0" w:color="auto"/>
          </w:divBdr>
        </w:div>
      </w:divsChild>
    </w:div>
    <w:div w:id="1484471909">
      <w:bodyDiv w:val="1"/>
      <w:marLeft w:val="0"/>
      <w:marRight w:val="0"/>
      <w:marTop w:val="0"/>
      <w:marBottom w:val="0"/>
      <w:divBdr>
        <w:top w:val="none" w:sz="0" w:space="0" w:color="auto"/>
        <w:left w:val="none" w:sz="0" w:space="0" w:color="auto"/>
        <w:bottom w:val="none" w:sz="0" w:space="0" w:color="auto"/>
        <w:right w:val="none" w:sz="0" w:space="0" w:color="auto"/>
      </w:divBdr>
    </w:div>
    <w:div w:id="1658849814">
      <w:bodyDiv w:val="1"/>
      <w:marLeft w:val="0"/>
      <w:marRight w:val="0"/>
      <w:marTop w:val="0"/>
      <w:marBottom w:val="0"/>
      <w:divBdr>
        <w:top w:val="none" w:sz="0" w:space="0" w:color="auto"/>
        <w:left w:val="none" w:sz="0" w:space="0" w:color="auto"/>
        <w:bottom w:val="none" w:sz="0" w:space="0" w:color="auto"/>
        <w:right w:val="none" w:sz="0" w:space="0" w:color="auto"/>
      </w:divBdr>
    </w:div>
    <w:div w:id="1951356828">
      <w:bodyDiv w:val="1"/>
      <w:marLeft w:val="0"/>
      <w:marRight w:val="0"/>
      <w:marTop w:val="0"/>
      <w:marBottom w:val="0"/>
      <w:divBdr>
        <w:top w:val="none" w:sz="0" w:space="0" w:color="auto"/>
        <w:left w:val="none" w:sz="0" w:space="0" w:color="auto"/>
        <w:bottom w:val="none" w:sz="0" w:space="0" w:color="auto"/>
        <w:right w:val="none" w:sz="0" w:space="0" w:color="auto"/>
      </w:divBdr>
      <w:divsChild>
        <w:div w:id="1651403331">
          <w:marLeft w:val="0"/>
          <w:marRight w:val="0"/>
          <w:marTop w:val="0"/>
          <w:marBottom w:val="0"/>
          <w:divBdr>
            <w:top w:val="none" w:sz="0" w:space="0" w:color="auto"/>
            <w:left w:val="none" w:sz="0" w:space="0" w:color="auto"/>
            <w:bottom w:val="none" w:sz="0" w:space="0" w:color="auto"/>
            <w:right w:val="none" w:sz="0" w:space="0" w:color="auto"/>
          </w:divBdr>
        </w:div>
        <w:div w:id="874269992">
          <w:marLeft w:val="0"/>
          <w:marRight w:val="0"/>
          <w:marTop w:val="0"/>
          <w:marBottom w:val="0"/>
          <w:divBdr>
            <w:top w:val="none" w:sz="0" w:space="0" w:color="auto"/>
            <w:left w:val="none" w:sz="0" w:space="0" w:color="auto"/>
            <w:bottom w:val="none" w:sz="0" w:space="0" w:color="auto"/>
            <w:right w:val="none" w:sz="0" w:space="0" w:color="auto"/>
          </w:divBdr>
        </w:div>
        <w:div w:id="643390562">
          <w:marLeft w:val="0"/>
          <w:marRight w:val="0"/>
          <w:marTop w:val="0"/>
          <w:marBottom w:val="0"/>
          <w:divBdr>
            <w:top w:val="none" w:sz="0" w:space="0" w:color="auto"/>
            <w:left w:val="none" w:sz="0" w:space="0" w:color="auto"/>
            <w:bottom w:val="none" w:sz="0" w:space="0" w:color="auto"/>
            <w:right w:val="none" w:sz="0" w:space="0" w:color="auto"/>
          </w:divBdr>
        </w:div>
        <w:div w:id="12526655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hyperlink" Target="https://www.youtube.com/watch?v=XzFpvjgqs9c" TargetMode="External"/><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footer3.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dejeans\Desktop\Mod&#232;le%20de%20document%201.dotx" TargetMode="External"/></Relationships>
</file>

<file path=word/theme/theme1.xml><?xml version="1.0" encoding="utf-8"?>
<a:theme xmlns:a="http://schemas.openxmlformats.org/drawingml/2006/main" name="Thème Office">
  <a:themeElements>
    <a:clrScheme name="Palette Artefacts studio bis">
      <a:dk1>
        <a:sysClr val="windowText" lastClr="000000"/>
      </a:dk1>
      <a:lt1>
        <a:sysClr val="window" lastClr="FFFFFF"/>
      </a:lt1>
      <a:dk2>
        <a:srgbClr val="696464"/>
      </a:dk2>
      <a:lt2>
        <a:srgbClr val="EEE4D7"/>
      </a:lt2>
      <a:accent1>
        <a:srgbClr val="AC0404"/>
      </a:accent1>
      <a:accent2>
        <a:srgbClr val="AC0404"/>
      </a:accent2>
      <a:accent3>
        <a:srgbClr val="F99A13"/>
      </a:accent3>
      <a:accent4>
        <a:srgbClr val="917466"/>
      </a:accent4>
      <a:accent5>
        <a:srgbClr val="403738"/>
      </a:accent5>
      <a:accent6>
        <a:srgbClr val="161313"/>
      </a:accent6>
      <a:hlink>
        <a:srgbClr val="AC0404"/>
      </a:hlink>
      <a:folHlink>
        <a:srgbClr val="D34817"/>
      </a:folHlink>
    </a:clrScheme>
    <a:fontScheme name="Personnalisé 3">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6EDF7F-D92F-41B4-B6A6-13916B7F1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Modèle de document 1.dotx</Template>
  <TotalTime>667</TotalTime>
  <Pages>6</Pages>
  <Words>789</Words>
  <Characters>4500</Characters>
  <Application>Microsoft Office Word</Application>
  <DocSecurity>0</DocSecurity>
  <Lines>37</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5279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Rapport détaillé sur les suites Pool of Radiance, Baldur’s Gate et Icewind Dale et conclusion générale sur les opportunités</dc:subject>
  <dc:creator>Nicolas Dejeans</dc:creator>
  <cp:lastModifiedBy>Nicolas Dejeans</cp:lastModifiedBy>
  <cp:revision>162</cp:revision>
  <cp:lastPrinted>2014-09-04T13:26:00Z</cp:lastPrinted>
  <dcterms:created xsi:type="dcterms:W3CDTF">2015-03-13T09:44:00Z</dcterms:created>
  <dcterms:modified xsi:type="dcterms:W3CDTF">2015-04-07T09:01:00Z</dcterms:modified>
</cp:coreProperties>
</file>